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E2B6" w14:textId="36A4CB65" w:rsidR="00176C70" w:rsidRDefault="00E102DC">
      <w:r>
        <w:t xml:space="preserve"> </w:t>
      </w:r>
      <w:r w:rsidR="004F114A">
        <w:t xml:space="preserve"> </w:t>
      </w:r>
      <w:r w:rsidR="00176C70">
        <w:rPr>
          <w:noProof/>
        </w:rPr>
        <w:drawing>
          <wp:inline distT="0" distB="0" distL="0" distR="0" wp14:anchorId="1577637C" wp14:editId="2030467E">
            <wp:extent cx="2505456" cy="640080"/>
            <wp:effectExtent l="0" t="0" r="9525" b="7620"/>
            <wp:docPr id="1" name="Picture 1" descr="ELOPAR LOGO M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PAR LOGO MA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6" cy="64008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 w:rsidRPr="00C47D0C">
        <w:rPr>
          <w:b/>
          <w:color w:val="17365D" w:themeColor="text2" w:themeShade="BF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>OFFER</w:t>
      </w:r>
    </w:p>
    <w:p w14:paraId="4FD44F03" w14:textId="1C47514C" w:rsidR="00176C70" w:rsidRPr="00905B0D" w:rsidRDefault="00176C70" w:rsidP="00176C70">
      <w:pPr>
        <w:rPr>
          <w:rFonts w:asciiTheme="minorHAnsi" w:eastAsia="Gulim" w:hAnsiTheme="minorHAnsi" w:cs="Consolas"/>
          <w:lang w:val="en-GB"/>
        </w:rPr>
      </w:pP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>Date</w:t>
      </w:r>
      <w:r w:rsidRPr="00B55EE2">
        <w:rPr>
          <w:rFonts w:ascii="Lucida Bright" w:eastAsia="Gulim" w:hAnsi="Lucida Bright" w:cs="Consolas"/>
        </w:rPr>
        <w:t>:</w:t>
      </w:r>
      <w:r w:rsidR="007044A8" w:rsidRPr="00B55EE2">
        <w:rPr>
          <w:rFonts w:ascii="Lucida Bright" w:eastAsia="Gulim" w:hAnsi="Lucida Bright" w:cs="Consolas"/>
        </w:rPr>
        <w:t xml:space="preserve"> </w:t>
      </w:r>
      <w:r w:rsidR="00F05436">
        <w:rPr>
          <w:rFonts w:ascii="Lucida Bright" w:eastAsia="Gulim" w:hAnsi="Lucida Bright" w:cs="Consolas"/>
          <w:lang w:val="en-GB"/>
        </w:rPr>
        <w:t>29</w:t>
      </w:r>
      <w:r w:rsidR="00115CCE" w:rsidRPr="00B85EEE">
        <w:rPr>
          <w:rFonts w:ascii="Lucida Bright" w:eastAsia="Gulim" w:hAnsi="Lucida Bright" w:cs="Consolas"/>
        </w:rPr>
        <w:t>/</w:t>
      </w:r>
      <w:r w:rsidR="00905B0D">
        <w:rPr>
          <w:rFonts w:ascii="Lucida Bright" w:eastAsia="Gulim" w:hAnsi="Lucida Bright" w:cs="Consolas"/>
          <w:lang w:val="en-GB"/>
        </w:rPr>
        <w:t>0</w:t>
      </w:r>
      <w:r w:rsidR="00F05436">
        <w:rPr>
          <w:rFonts w:ascii="Lucida Bright" w:eastAsia="Gulim" w:hAnsi="Lucida Bright" w:cs="Consolas"/>
          <w:lang w:val="en-GB"/>
        </w:rPr>
        <w:t>9</w:t>
      </w:r>
      <w:r w:rsidRPr="00B85EEE">
        <w:rPr>
          <w:rFonts w:ascii="Lucida Bright" w:eastAsia="Gulim" w:hAnsi="Lucida Bright" w:cs="Consolas"/>
        </w:rPr>
        <w:t>/20</w:t>
      </w:r>
      <w:r w:rsidR="001D09AA" w:rsidRPr="00B85EEE">
        <w:rPr>
          <w:rFonts w:ascii="Lucida Bright" w:eastAsia="Gulim" w:hAnsi="Lucida Bright" w:cs="Consolas"/>
        </w:rPr>
        <w:t>2</w:t>
      </w:r>
      <w:r w:rsidR="00905B0D">
        <w:rPr>
          <w:rFonts w:ascii="Lucida Bright" w:eastAsia="Gulim" w:hAnsi="Lucida Bright" w:cs="Consolas"/>
          <w:lang w:val="en-GB"/>
        </w:rPr>
        <w:t>2</w:t>
      </w:r>
    </w:p>
    <w:p w14:paraId="1EE7F956" w14:textId="18CA0FFD" w:rsidR="00176C70" w:rsidRPr="001F2F48" w:rsidRDefault="00176C70" w:rsidP="00176C70">
      <w:pPr>
        <w:ind w:left="7200" w:firstLine="720"/>
        <w:rPr>
          <w:rFonts w:asciiTheme="minorHAnsi" w:eastAsia="Gulim" w:hAnsiTheme="minorHAnsi" w:cs="Consolas"/>
          <w:b/>
          <w:lang w:val="bg-BG"/>
        </w:rPr>
      </w:pPr>
      <w:r w:rsidRPr="004E1904">
        <w:rPr>
          <w:rFonts w:ascii="Lucida Bright" w:eastAsia="Gulim" w:hAnsi="Lucida Bright" w:cs="Consolas"/>
          <w:b/>
        </w:rPr>
        <w:t xml:space="preserve">Offer No: </w:t>
      </w:r>
      <w:r w:rsidR="00E95083" w:rsidRPr="006E5AA6">
        <w:rPr>
          <w:rFonts w:ascii="Lucida Bright" w:eastAsia="Gulim" w:hAnsi="Lucida Bright" w:cs="Consolas"/>
          <w:b/>
        </w:rPr>
        <w:t>P</w:t>
      </w:r>
      <w:r w:rsidR="007B48D0" w:rsidRPr="000B03D4">
        <w:rPr>
          <w:rFonts w:ascii="Lucida Bright" w:eastAsia="Gulim" w:hAnsi="Lucida Bright" w:cs="Consolas"/>
          <w:b/>
          <w:lang w:val="bg-BG"/>
        </w:rPr>
        <w:t>6</w:t>
      </w:r>
      <w:r w:rsidR="00F05436">
        <w:rPr>
          <w:rFonts w:ascii="Lucida Bright" w:eastAsia="Gulim" w:hAnsi="Lucida Bright" w:cs="Consolas"/>
          <w:b/>
          <w:lang w:val="en-GB"/>
        </w:rPr>
        <w:t>505</w:t>
      </w:r>
    </w:p>
    <w:p w14:paraId="44552A83" w14:textId="0EAE740D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From:</w:t>
      </w:r>
      <w:r w:rsidRPr="00A9469D">
        <w:rPr>
          <w:rFonts w:ascii="Lucida Bright" w:eastAsia="Gulim" w:hAnsi="Lucida Bright" w:cs="Consolas"/>
        </w:rPr>
        <w:t xml:space="preserve"> 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D025A3">
        <w:rPr>
          <w:rFonts w:ascii="Lucida Bright" w:eastAsia="Gulim" w:hAnsi="Lucida Bright" w:cs="Consolas"/>
        </w:rPr>
        <w:t>Plamen DIMITROV</w:t>
      </w:r>
      <w:r w:rsidR="00B02183">
        <w:rPr>
          <w:rFonts w:ascii="Lucida Bright" w:eastAsia="Gulim" w:hAnsi="Lucida Bright" w:cs="Consolas"/>
        </w:rPr>
        <w:t xml:space="preserve"> / ELOPAR</w:t>
      </w:r>
      <w:r w:rsidR="00D025A3">
        <w:rPr>
          <w:rFonts w:ascii="Lucida Bright" w:eastAsia="Gulim" w:hAnsi="Lucida Bright" w:cs="Consolas"/>
        </w:rPr>
        <w:t xml:space="preserve"> L</w:t>
      </w:r>
      <w:r w:rsidR="00DA1F36">
        <w:rPr>
          <w:rFonts w:ascii="Lucida Bright" w:eastAsia="Gulim" w:hAnsi="Lucida Bright" w:cs="Consolas"/>
        </w:rPr>
        <w:t>TD</w:t>
      </w:r>
      <w:r w:rsidR="00D025A3">
        <w:rPr>
          <w:rFonts w:ascii="Lucida Bright" w:eastAsia="Gulim" w:hAnsi="Lucida Bright" w:cs="Consolas"/>
        </w:rPr>
        <w:t>.</w:t>
      </w:r>
    </w:p>
    <w:p w14:paraId="124CCE5E" w14:textId="1965BD5D" w:rsidR="00176C70" w:rsidRPr="00580A47" w:rsidRDefault="00176C70" w:rsidP="00176C70">
      <w:pPr>
        <w:spacing w:after="120"/>
        <w:rPr>
          <w:rFonts w:asciiTheme="minorHAnsi" w:eastAsia="Gulim" w:hAnsiTheme="minorHAnsi" w:cs="Consolas"/>
          <w:lang w:val="bg-BG"/>
        </w:rPr>
      </w:pPr>
      <w:r w:rsidRPr="00A9469D">
        <w:rPr>
          <w:rFonts w:ascii="Lucida Bright" w:eastAsia="Gulim" w:hAnsi="Lucida Bright" w:cs="Consolas"/>
          <w:b/>
        </w:rPr>
        <w:t xml:space="preserve">To: </w:t>
      </w:r>
      <w:r w:rsidRPr="00A9469D">
        <w:rPr>
          <w:rFonts w:ascii="Lucida Bright" w:eastAsia="Gulim" w:hAnsi="Lucida Bright" w:cs="Consolas"/>
          <w:b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6B6368">
        <w:rPr>
          <w:rFonts w:ascii="Lucida Bright" w:eastAsia="Gulim" w:hAnsi="Lucida Bright" w:cs="Consolas"/>
        </w:rPr>
        <w:t>ODELO</w:t>
      </w:r>
      <w:r w:rsidR="00F46C91">
        <w:rPr>
          <w:rFonts w:ascii="Lucida Bright" w:eastAsia="Gulim" w:hAnsi="Lucida Bright" w:cs="Consolas"/>
        </w:rPr>
        <w:t xml:space="preserve"> </w:t>
      </w:r>
      <w:r w:rsidR="00F46C91" w:rsidRPr="00F46C91">
        <w:rPr>
          <w:rFonts w:ascii="Lucida Bright" w:eastAsia="Gulim" w:hAnsi="Lucida Bright" w:cs="Consolas"/>
        </w:rPr>
        <w:t>-</w:t>
      </w:r>
      <w:r w:rsidR="00F46C91">
        <w:rPr>
          <w:rFonts w:ascii="Lucida Bright" w:eastAsia="Gulim" w:hAnsi="Lucida Bright" w:cs="Consolas"/>
        </w:rPr>
        <w:t xml:space="preserve"> </w:t>
      </w:r>
      <w:r w:rsidR="00F46C91" w:rsidRPr="00F46C91">
        <w:rPr>
          <w:rFonts w:ascii="Lucida Bright" w:eastAsia="Gulim" w:hAnsi="Lucida Bright" w:cs="Consolas"/>
        </w:rPr>
        <w:t xml:space="preserve">Purchasing </w:t>
      </w:r>
      <w:r w:rsidR="00F46C91">
        <w:rPr>
          <w:rFonts w:ascii="Lucida Bright" w:eastAsia="Gulim" w:hAnsi="Lucida Bright" w:cs="Consolas"/>
        </w:rPr>
        <w:t>T</w:t>
      </w:r>
      <w:r w:rsidR="00F46C91" w:rsidRPr="00F46C91">
        <w:rPr>
          <w:rFonts w:ascii="Lucida Bright" w:eastAsia="Gulim" w:hAnsi="Lucida Bright" w:cs="Consolas"/>
        </w:rPr>
        <w:t>eam</w:t>
      </w:r>
      <w:r w:rsidRPr="00A9469D">
        <w:rPr>
          <w:rFonts w:ascii="Lucida Bright" w:eastAsia="Gulim" w:hAnsi="Lucida Bright" w:cs="Consolas"/>
        </w:rPr>
        <w:t xml:space="preserve"> Department</w:t>
      </w:r>
    </w:p>
    <w:p w14:paraId="27959968" w14:textId="77777777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Subject:</w:t>
      </w:r>
      <w:r w:rsidRPr="00A9469D">
        <w:rPr>
          <w:rFonts w:ascii="Lucida Bright" w:eastAsia="Gulim" w:hAnsi="Lucida Bright" w:cs="Consolas"/>
        </w:rPr>
        <w:t xml:space="preserve">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 xml:space="preserve">Price Offer </w:t>
      </w:r>
    </w:p>
    <w:p w14:paraId="312AF988" w14:textId="77777777" w:rsidR="00AD4251" w:rsidRPr="00C27F33" w:rsidRDefault="00AD4251" w:rsidP="00176C70">
      <w:pPr>
        <w:rPr>
          <w:rFonts w:asciiTheme="minorHAnsi" w:eastAsia="Gulim" w:hAnsiTheme="minorHAnsi" w:cs="Consolas"/>
          <w:lang w:val="bg-BG"/>
        </w:rPr>
      </w:pPr>
    </w:p>
    <w:p w14:paraId="58B3AC93" w14:textId="77777777" w:rsidR="00176C70" w:rsidRPr="005B0BB3" w:rsidRDefault="00176C70" w:rsidP="00176C70">
      <w:pPr>
        <w:rPr>
          <w:rFonts w:asciiTheme="minorHAnsi" w:eastAsia="Gulim" w:hAnsiTheme="minorHAnsi" w:cs="Consolas"/>
          <w:lang w:val="bg-BG"/>
        </w:rPr>
      </w:pPr>
      <w:r w:rsidRPr="00A9469D">
        <w:rPr>
          <w:rFonts w:ascii="Lucida Bright" w:eastAsia="Gulim" w:hAnsi="Lucida Bright" w:cs="Consolas"/>
        </w:rPr>
        <w:t>Hello,</w:t>
      </w:r>
    </w:p>
    <w:p w14:paraId="7FF058E4" w14:textId="7C672EDE" w:rsidR="00176C70" w:rsidRPr="00A9469D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 xml:space="preserve">As you see on </w:t>
      </w:r>
      <w:r w:rsidR="00994DD6" w:rsidRPr="00A9469D">
        <w:rPr>
          <w:rFonts w:ascii="Lucida Bright" w:eastAsia="Gulim" w:hAnsi="Lucida Bright" w:cs="Consolas"/>
        </w:rPr>
        <w:t>below,</w:t>
      </w:r>
      <w:r w:rsidRPr="00A9469D">
        <w:rPr>
          <w:rFonts w:ascii="Lucida Bright" w:eastAsia="Gulim" w:hAnsi="Lucida Bright" w:cs="Consolas"/>
        </w:rPr>
        <w:t xml:space="preserve"> we are sending price offer for quoted materials from your side.</w:t>
      </w:r>
    </w:p>
    <w:p w14:paraId="428F2CB2" w14:textId="7009E604" w:rsidR="007044A8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 xml:space="preserve">If you have any </w:t>
      </w:r>
      <w:r w:rsidR="001A0130" w:rsidRPr="00A9469D">
        <w:rPr>
          <w:rFonts w:ascii="Lucida Bright" w:eastAsia="Gulim" w:hAnsi="Lucida Bright" w:cs="Consolas"/>
        </w:rPr>
        <w:t>question,</w:t>
      </w:r>
      <w:r w:rsidRPr="00A9469D">
        <w:rPr>
          <w:rFonts w:ascii="Lucida Bright" w:eastAsia="Gulim" w:hAnsi="Lucida Bright" w:cs="Consolas"/>
        </w:rPr>
        <w:t xml:space="preserve"> please do not hesitate to contact with us.</w:t>
      </w:r>
    </w:p>
    <w:p w14:paraId="46CA2BDA" w14:textId="77777777" w:rsidR="00D06EFB" w:rsidRPr="000D75EB" w:rsidRDefault="00D06EFB" w:rsidP="00176C70">
      <w:pPr>
        <w:rPr>
          <w:rFonts w:asciiTheme="minorHAnsi" w:eastAsia="Gulim" w:hAnsiTheme="minorHAnsi" w:cs="Consolas"/>
          <w:lang w:val="bg-BG"/>
        </w:rPr>
      </w:pPr>
    </w:p>
    <w:tbl>
      <w:tblPr>
        <w:tblStyle w:val="TableGrid"/>
        <w:tblW w:w="1105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1842"/>
        <w:gridCol w:w="1127"/>
        <w:gridCol w:w="1843"/>
      </w:tblGrid>
      <w:tr w:rsidR="00E95083" w14:paraId="6C90FA57" w14:textId="77777777" w:rsidTr="003136D2">
        <w:trPr>
          <w:trHeight w:val="223"/>
        </w:trPr>
        <w:tc>
          <w:tcPr>
            <w:tcW w:w="709" w:type="dxa"/>
          </w:tcPr>
          <w:p w14:paraId="09B28AE6" w14:textId="77777777" w:rsidR="00E95083" w:rsidRDefault="00E95083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5529" w:type="dxa"/>
          </w:tcPr>
          <w:p w14:paraId="2187520E" w14:textId="77777777" w:rsidR="00E95083" w:rsidRDefault="00E95083" w:rsidP="00743181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Description for Material</w:t>
            </w:r>
          </w:p>
        </w:tc>
        <w:tc>
          <w:tcPr>
            <w:tcW w:w="1842" w:type="dxa"/>
          </w:tcPr>
          <w:p w14:paraId="5F6394E9" w14:textId="3BE57D51" w:rsidR="00E95083" w:rsidRDefault="00E95083" w:rsidP="00743181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Unit Price</w:t>
            </w:r>
            <w:r w:rsidR="008959E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  <w:tc>
          <w:tcPr>
            <w:tcW w:w="1127" w:type="dxa"/>
          </w:tcPr>
          <w:p w14:paraId="736BA2E3" w14:textId="4E5C97A2" w:rsidR="00E95083" w:rsidRPr="00E07D1D" w:rsidRDefault="000C3397" w:rsidP="00743181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 w:rsidRPr="000C3397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14:paraId="0A54A6D5" w14:textId="1E8CD420" w:rsidR="00E95083" w:rsidRDefault="00521D81" w:rsidP="00743181">
            <w:pPr>
              <w:jc w:val="center"/>
              <w:rPr>
                <w:rFonts w:ascii="Lucida Bright" w:eastAsia="Gulim" w:hAnsi="Lucida Bright" w:cs="Consolas"/>
              </w:rPr>
            </w:pPr>
            <w:r w:rsidRPr="00521D81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Total Price</w:t>
            </w:r>
            <w:r w:rsidR="008959E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</w:tr>
      <w:tr w:rsidR="006B6368" w14:paraId="21784CC9" w14:textId="77777777" w:rsidTr="00B10861">
        <w:trPr>
          <w:trHeight w:val="378"/>
        </w:trPr>
        <w:tc>
          <w:tcPr>
            <w:tcW w:w="709" w:type="dxa"/>
          </w:tcPr>
          <w:p w14:paraId="30AB219A" w14:textId="3D178A9A" w:rsidR="006B6368" w:rsidRPr="006B6368" w:rsidRDefault="006B6368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</w:rPr>
            </w:pPr>
            <w:r w:rsidRPr="006B6368"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3034CD30" w14:textId="3909A5FF" w:rsidR="00573E30" w:rsidRPr="00811645" w:rsidRDefault="002F101F" w:rsidP="00811645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>Test Probe</w:t>
            </w:r>
            <w:r w:rsidR="00F05436"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 1015-A-1.5N-Au-1.8</w:t>
            </w:r>
          </w:p>
        </w:tc>
        <w:tc>
          <w:tcPr>
            <w:tcW w:w="1842" w:type="dxa"/>
          </w:tcPr>
          <w:p w14:paraId="74B085C6" w14:textId="0B09B409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color w:val="000000" w:themeColor="text1"/>
                <w:sz w:val="16"/>
                <w:szCs w:val="16"/>
              </w:rPr>
              <w:t>0.74</w:t>
            </w:r>
          </w:p>
        </w:tc>
        <w:tc>
          <w:tcPr>
            <w:tcW w:w="1127" w:type="dxa"/>
          </w:tcPr>
          <w:p w14:paraId="3308E6E1" w14:textId="239FB74E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3</w:t>
            </w:r>
            <w:r w:rsidR="002F101F"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1843" w:type="dxa"/>
          </w:tcPr>
          <w:p w14:paraId="778E1994" w14:textId="51CE2969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22</w:t>
            </w:r>
            <w:r w:rsidR="002F101F"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.20</w:t>
            </w:r>
          </w:p>
        </w:tc>
      </w:tr>
      <w:tr w:rsidR="006B6368" w14:paraId="5409080C" w14:textId="77777777" w:rsidTr="00B10861">
        <w:trPr>
          <w:trHeight w:val="378"/>
        </w:trPr>
        <w:tc>
          <w:tcPr>
            <w:tcW w:w="709" w:type="dxa"/>
          </w:tcPr>
          <w:p w14:paraId="7DE827F5" w14:textId="27435675" w:rsidR="006B6368" w:rsidRPr="006B6368" w:rsidRDefault="006B6368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 w:rsidRPr="006B6368"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29" w:type="dxa"/>
          </w:tcPr>
          <w:p w14:paraId="4E51E7D3" w14:textId="3BC2C430" w:rsidR="006B6368" w:rsidRPr="006B6368" w:rsidRDefault="00206159" w:rsidP="006B6368">
            <w:pPr>
              <w:rPr>
                <w:rFonts w:ascii="Lucida Bright" w:hAnsi="Lucida Bright" w:cs="Cambria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Test Probe </w:t>
            </w:r>
            <w:r w:rsidR="00F05436"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1021/G-A-1,5N-AU-2.0 Test Probe/EVYP 04</w:t>
            </w:r>
          </w:p>
        </w:tc>
        <w:tc>
          <w:tcPr>
            <w:tcW w:w="1842" w:type="dxa"/>
          </w:tcPr>
          <w:p w14:paraId="37377361" w14:textId="314C3737" w:rsidR="006B6368" w:rsidRPr="006B6368" w:rsidRDefault="002F101F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1.</w:t>
            </w:r>
            <w:r w:rsidR="00F05436"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63</w:t>
            </w:r>
          </w:p>
        </w:tc>
        <w:tc>
          <w:tcPr>
            <w:tcW w:w="1127" w:type="dxa"/>
          </w:tcPr>
          <w:p w14:paraId="65520F07" w14:textId="53EEF958" w:rsidR="006B6368" w:rsidRPr="006B6368" w:rsidRDefault="002F101F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5</w:t>
            </w:r>
            <w:r w:rsidR="00F05436"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1843" w:type="dxa"/>
          </w:tcPr>
          <w:p w14:paraId="181761A0" w14:textId="323A43FB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81.50</w:t>
            </w:r>
          </w:p>
        </w:tc>
      </w:tr>
      <w:tr w:rsidR="00F05436" w14:paraId="274E9BCE" w14:textId="77777777" w:rsidTr="00B10861">
        <w:trPr>
          <w:trHeight w:val="378"/>
        </w:trPr>
        <w:tc>
          <w:tcPr>
            <w:tcW w:w="709" w:type="dxa"/>
          </w:tcPr>
          <w:p w14:paraId="78DA591E" w14:textId="6D178FBC" w:rsidR="00F05436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29" w:type="dxa"/>
          </w:tcPr>
          <w:p w14:paraId="6B99D3A6" w14:textId="28B16729" w:rsidR="00F05436" w:rsidRDefault="00F05436" w:rsidP="006B6368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Test </w:t>
            </w:r>
            <w:proofErr w:type="gramStart"/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Probe  </w:t>
            </w:r>
            <w:r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GKS</w:t>
            </w:r>
            <w:proofErr w:type="gramEnd"/>
            <w:r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-113 203 300 A 1502</w:t>
            </w:r>
          </w:p>
        </w:tc>
        <w:tc>
          <w:tcPr>
            <w:tcW w:w="1842" w:type="dxa"/>
          </w:tcPr>
          <w:p w14:paraId="07597BF9" w14:textId="731F9D99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4.76</w:t>
            </w:r>
          </w:p>
        </w:tc>
        <w:tc>
          <w:tcPr>
            <w:tcW w:w="1127" w:type="dxa"/>
          </w:tcPr>
          <w:p w14:paraId="0EF5ABE5" w14:textId="6ACC87A4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30</w:t>
            </w:r>
          </w:p>
        </w:tc>
        <w:tc>
          <w:tcPr>
            <w:tcW w:w="1843" w:type="dxa"/>
          </w:tcPr>
          <w:p w14:paraId="01D018A8" w14:textId="73C26440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142.80</w:t>
            </w:r>
          </w:p>
        </w:tc>
      </w:tr>
      <w:tr w:rsidR="00F05436" w14:paraId="035F2A36" w14:textId="77777777" w:rsidTr="00B10861">
        <w:trPr>
          <w:trHeight w:val="378"/>
        </w:trPr>
        <w:tc>
          <w:tcPr>
            <w:tcW w:w="709" w:type="dxa"/>
          </w:tcPr>
          <w:p w14:paraId="3CF03BA2" w14:textId="3BF22365" w:rsidR="00F05436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29" w:type="dxa"/>
          </w:tcPr>
          <w:p w14:paraId="672C8965" w14:textId="1F2EE638" w:rsidR="00F05436" w:rsidRDefault="00F05436" w:rsidP="006B6368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EST 03/WFSB 1021/G-2.54-2.0</w:t>
            </w:r>
          </w:p>
        </w:tc>
        <w:tc>
          <w:tcPr>
            <w:tcW w:w="1842" w:type="dxa"/>
          </w:tcPr>
          <w:p w14:paraId="329FD5D6" w14:textId="6ABFF59B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27.27</w:t>
            </w:r>
          </w:p>
        </w:tc>
        <w:tc>
          <w:tcPr>
            <w:tcW w:w="1127" w:type="dxa"/>
          </w:tcPr>
          <w:p w14:paraId="38DB4D08" w14:textId="19A51EFA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1843" w:type="dxa"/>
          </w:tcPr>
          <w:p w14:paraId="50270106" w14:textId="6DC26200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27.27</w:t>
            </w:r>
          </w:p>
        </w:tc>
      </w:tr>
      <w:tr w:rsidR="00300224" w14:paraId="1E8AA50B" w14:textId="77777777" w:rsidTr="00B10861">
        <w:trPr>
          <w:trHeight w:val="378"/>
        </w:trPr>
        <w:tc>
          <w:tcPr>
            <w:tcW w:w="709" w:type="dxa"/>
          </w:tcPr>
          <w:p w14:paraId="580FBF18" w14:textId="799A2532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29" w:type="dxa"/>
          </w:tcPr>
          <w:p w14:paraId="6F22F3C0" w14:textId="0986BD03" w:rsidR="00300224" w:rsidRPr="00F05436" w:rsidRDefault="00300224" w:rsidP="006B6368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>WFSB 1060/G-4.0-3.0</w:t>
            </w: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 - </w:t>
            </w: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>1060/G-D2-1.5N-AU-3.0</w:t>
            </w:r>
          </w:p>
        </w:tc>
        <w:tc>
          <w:tcPr>
            <w:tcW w:w="1842" w:type="dxa"/>
          </w:tcPr>
          <w:p w14:paraId="2AEE0C81" w14:textId="0977991E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  <w:tc>
          <w:tcPr>
            <w:tcW w:w="1127" w:type="dxa"/>
          </w:tcPr>
          <w:p w14:paraId="09627F2B" w14:textId="4D459013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1843" w:type="dxa"/>
          </w:tcPr>
          <w:p w14:paraId="22B540FB" w14:textId="597B2181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</w:tr>
      <w:tr w:rsidR="00300224" w14:paraId="3D7504CA" w14:textId="77777777" w:rsidTr="00B10861">
        <w:trPr>
          <w:trHeight w:val="378"/>
        </w:trPr>
        <w:tc>
          <w:tcPr>
            <w:tcW w:w="709" w:type="dxa"/>
          </w:tcPr>
          <w:p w14:paraId="5A301B0F" w14:textId="2991EEEB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29" w:type="dxa"/>
          </w:tcPr>
          <w:p w14:paraId="028AE9CA" w14:textId="07434669" w:rsidR="00300224" w:rsidRPr="00F05436" w:rsidRDefault="00300224" w:rsidP="00300224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>WFSB 1060/G-4.0-3.0</w:t>
            </w: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 - </w:t>
            </w: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1060/G-D-1.5N-AU-2.5 </w:t>
            </w:r>
          </w:p>
        </w:tc>
        <w:tc>
          <w:tcPr>
            <w:tcW w:w="1842" w:type="dxa"/>
          </w:tcPr>
          <w:p w14:paraId="2637ADF8" w14:textId="68413BE7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  <w:tc>
          <w:tcPr>
            <w:tcW w:w="1127" w:type="dxa"/>
          </w:tcPr>
          <w:p w14:paraId="4119D6CB" w14:textId="14591E4B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1843" w:type="dxa"/>
          </w:tcPr>
          <w:p w14:paraId="1751F01B" w14:textId="39EBD35A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</w:tr>
    </w:tbl>
    <w:p w14:paraId="59B125E4" w14:textId="77777777" w:rsidR="00934ABB" w:rsidRDefault="003209C6" w:rsidP="00DE222F">
      <w:pPr>
        <w:rPr>
          <w:rFonts w:ascii="Lucida Bright" w:hAnsi="Lucida Bright"/>
          <w:b/>
          <w:bCs/>
          <w:noProof/>
          <w:sz w:val="16"/>
          <w:szCs w:val="16"/>
        </w:rPr>
      </w:pPr>
      <w:r w:rsidRPr="00B55EE2">
        <w:rPr>
          <w:rFonts w:ascii="Lucida Bright" w:hAnsi="Lucida Bright"/>
          <w:b/>
          <w:bCs/>
          <w:noProof/>
          <w:sz w:val="16"/>
          <w:szCs w:val="16"/>
        </w:rPr>
        <w:t xml:space="preserve">                 </w:t>
      </w:r>
    </w:p>
    <w:p w14:paraId="498CA101" w14:textId="77777777" w:rsidR="00934ABB" w:rsidRDefault="00934ABB" w:rsidP="00DE222F">
      <w:pPr>
        <w:rPr>
          <w:rFonts w:ascii="Lucida Bright" w:hAnsi="Lucida Bright"/>
          <w:b/>
          <w:bCs/>
          <w:noProof/>
          <w:sz w:val="16"/>
          <w:szCs w:val="16"/>
        </w:rPr>
      </w:pPr>
    </w:p>
    <w:p w14:paraId="2A408246" w14:textId="7C079283" w:rsidR="008B3077" w:rsidRPr="00D76C89" w:rsidRDefault="003209C6" w:rsidP="00DE222F">
      <w:pPr>
        <w:rPr>
          <w:rFonts w:ascii="Lucida Bright" w:hAnsi="Lucida Bright"/>
          <w:b/>
          <w:bCs/>
          <w:noProof/>
          <w:sz w:val="16"/>
          <w:szCs w:val="16"/>
        </w:rPr>
      </w:pPr>
      <w:r w:rsidRPr="00B55EE2">
        <w:rPr>
          <w:rFonts w:ascii="Lucida Bright" w:hAnsi="Lucida Bright"/>
          <w:b/>
          <w:bCs/>
          <w:noProof/>
          <w:sz w:val="16"/>
          <w:szCs w:val="16"/>
        </w:rPr>
        <w:t xml:space="preserve">               </w:t>
      </w:r>
    </w:p>
    <w:p w14:paraId="10EA5895" w14:textId="77777777" w:rsidR="0093502F" w:rsidRPr="0093502F" w:rsidRDefault="003209C6" w:rsidP="0093502F">
      <w:pPr>
        <w:rPr>
          <w:rFonts w:ascii="Lucida Bright" w:hAnsi="Lucida Bright"/>
          <w:b/>
          <w:bCs/>
          <w:noProof/>
          <w:sz w:val="16"/>
          <w:szCs w:val="16"/>
        </w:rPr>
      </w:pPr>
      <w:r w:rsidRPr="00B55EE2">
        <w:rPr>
          <w:rFonts w:ascii="Lucida Bright" w:hAnsi="Lucida Bright"/>
          <w:b/>
          <w:bCs/>
          <w:noProof/>
          <w:sz w:val="16"/>
          <w:szCs w:val="16"/>
        </w:rPr>
        <w:t xml:space="preserve">          </w:t>
      </w:r>
      <w:r w:rsidR="0093502F" w:rsidRPr="0093502F">
        <w:rPr>
          <w:rFonts w:ascii="Lucida Bright" w:hAnsi="Lucida Bright"/>
          <w:b/>
          <w:bCs/>
          <w:noProof/>
          <w:sz w:val="16"/>
          <w:szCs w:val="16"/>
        </w:rPr>
        <w:t xml:space="preserve">Terms and Conditions of Delivery: </w:t>
      </w:r>
    </w:p>
    <w:p w14:paraId="63559830" w14:textId="640F97D7" w:rsidR="00FD36BF" w:rsidRPr="0093502F" w:rsidRDefault="0093502F" w:rsidP="0093502F">
      <w:pPr>
        <w:pStyle w:val="ListParagraph"/>
        <w:numPr>
          <w:ilvl w:val="0"/>
          <w:numId w:val="14"/>
        </w:numPr>
        <w:rPr>
          <w:rFonts w:asciiTheme="minorHAnsi" w:eastAsia="Gulim" w:hAnsiTheme="minorHAnsi" w:cs="Consolas"/>
          <w:b/>
          <w:bCs/>
          <w:i/>
          <w:color w:val="4F81BD" w:themeColor="accent1"/>
          <w:sz w:val="18"/>
          <w:szCs w:val="18"/>
          <w:lang w:val="bg-BG"/>
        </w:rPr>
      </w:pPr>
      <w:r w:rsidRPr="0093502F">
        <w:rPr>
          <w:rFonts w:ascii="Lucida Bright" w:hAnsi="Lucida Bright"/>
          <w:b/>
          <w:bCs/>
          <w:noProof/>
          <w:sz w:val="16"/>
          <w:szCs w:val="16"/>
        </w:rPr>
        <w:t>DAP - Industrial Zone Kapsida, Bavaria Street 11, Town of Kuklen 4110, Bulgaria</w:t>
      </w:r>
      <w:r w:rsidR="003209C6" w:rsidRPr="0093502F">
        <w:rPr>
          <w:rFonts w:ascii="Lucida Bright" w:hAnsi="Lucida Bright"/>
          <w:b/>
          <w:bCs/>
          <w:noProof/>
          <w:sz w:val="16"/>
          <w:szCs w:val="16"/>
        </w:rPr>
        <w:t xml:space="preserve">   </w:t>
      </w:r>
    </w:p>
    <w:p w14:paraId="5CE9C204" w14:textId="3013E42B" w:rsidR="00025B8D" w:rsidRDefault="00025B8D" w:rsidP="000679B0">
      <w:pPr>
        <w:jc w:val="both"/>
        <w:rPr>
          <w:rFonts w:ascii="Lucida Bright" w:eastAsia="Gulim" w:hAnsi="Lucida Bright" w:cs="Consolas"/>
        </w:rPr>
      </w:pPr>
    </w:p>
    <w:p w14:paraId="06250E4E" w14:textId="56A28127" w:rsidR="008B3077" w:rsidRDefault="008B3077" w:rsidP="000679B0">
      <w:pPr>
        <w:jc w:val="both"/>
        <w:rPr>
          <w:rFonts w:ascii="Lucida Bright" w:eastAsia="Gulim" w:hAnsi="Lucida Bright" w:cs="Consolas"/>
        </w:rPr>
      </w:pPr>
    </w:p>
    <w:p w14:paraId="3341A590" w14:textId="78794A78" w:rsidR="008B3077" w:rsidRDefault="008B3077" w:rsidP="000679B0">
      <w:pPr>
        <w:jc w:val="both"/>
        <w:rPr>
          <w:rFonts w:ascii="Lucida Bright" w:eastAsia="Gulim" w:hAnsi="Lucida Bright" w:cs="Consolas"/>
        </w:rPr>
      </w:pPr>
    </w:p>
    <w:p w14:paraId="6B1E749E" w14:textId="11B52590" w:rsidR="00CC5A4C" w:rsidRPr="00220431" w:rsidRDefault="00CC5A4C" w:rsidP="000679B0">
      <w:pPr>
        <w:jc w:val="both"/>
        <w:rPr>
          <w:rFonts w:asciiTheme="minorHAnsi" w:eastAsia="Gulim" w:hAnsiTheme="minorHAnsi" w:cs="Consolas"/>
          <w:lang w:val="bg-BG"/>
        </w:rPr>
      </w:pPr>
      <w:r w:rsidRPr="00A9469D">
        <w:rPr>
          <w:rFonts w:ascii="Lucida Bright" w:eastAsia="Gulim" w:hAnsi="Lucida Bright" w:cs="Consolas"/>
        </w:rPr>
        <w:t>With Best Regards</w:t>
      </w:r>
    </w:p>
    <w:p w14:paraId="05046A87" w14:textId="0D22059B" w:rsidR="00BA35BD" w:rsidRPr="00E95083" w:rsidRDefault="001A4C6F" w:rsidP="00E95083">
      <w:pPr>
        <w:rPr>
          <w:rFonts w:ascii="Lucida Bright" w:eastAsia="Gulim" w:hAnsi="Lucida Bright" w:cs="Consolas"/>
        </w:rPr>
      </w:pPr>
      <w:r>
        <w:rPr>
          <w:rFonts w:ascii="Lucida Bright" w:eastAsia="Gulim" w:hAnsi="Lucida Bright" w:cs="Consolas"/>
        </w:rPr>
        <w:lastRenderedPageBreak/>
        <w:t>Plamen DIMITROV</w:t>
      </w:r>
      <w:r w:rsidRPr="00A9469D">
        <w:rPr>
          <w:rFonts w:ascii="Lucida Bright" w:eastAsia="Gulim" w:hAnsi="Lucida Bright" w:cs="Consolas"/>
        </w:rPr>
        <w:t xml:space="preserve"> </w:t>
      </w:r>
      <w:r w:rsidR="00C42168">
        <w:rPr>
          <w:rFonts w:ascii="Lucida Bright" w:eastAsia="Gulim" w:hAnsi="Lucida Bright" w:cs="Consolas"/>
        </w:rPr>
        <w:t>/ ELO</w:t>
      </w:r>
      <w:r w:rsidR="00B44232">
        <w:rPr>
          <w:rFonts w:ascii="Lucida Bright" w:eastAsia="Gulim" w:hAnsi="Lucida Bright" w:cs="Consolas"/>
        </w:rPr>
        <w:t>P</w:t>
      </w:r>
      <w:r w:rsidR="00C42168">
        <w:rPr>
          <w:rFonts w:ascii="Lucida Bright" w:eastAsia="Gulim" w:hAnsi="Lucida Bright" w:cs="Consolas"/>
        </w:rPr>
        <w:t>AR</w:t>
      </w:r>
      <w:r>
        <w:rPr>
          <w:rFonts w:ascii="Lucida Bright" w:eastAsia="Gulim" w:hAnsi="Lucida Bright" w:cs="Consolas"/>
        </w:rPr>
        <w:t xml:space="preserve"> Ltd.</w:t>
      </w:r>
    </w:p>
    <w:sectPr w:rsidR="00BA35BD" w:rsidRPr="00E95083" w:rsidSect="003E076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4354" w14:textId="77777777" w:rsidR="00162635" w:rsidRDefault="00162635" w:rsidP="00893AEF">
      <w:pPr>
        <w:spacing w:after="0" w:line="240" w:lineRule="auto"/>
      </w:pPr>
      <w:r>
        <w:separator/>
      </w:r>
    </w:p>
  </w:endnote>
  <w:endnote w:type="continuationSeparator" w:id="0">
    <w:p w14:paraId="5BB0D7B2" w14:textId="77777777" w:rsidR="00162635" w:rsidRDefault="00162635" w:rsidP="0089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0927" w14:textId="12403FE9" w:rsidR="001319C8" w:rsidRPr="00A972DA" w:rsidRDefault="001319C8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  <w:lang w:val="bg-BG"/>
      </w:rPr>
    </w:pPr>
    <w:r>
      <w:rPr>
        <w:rFonts w:ascii="Cambria" w:eastAsia="Times New Roman" w:hAnsi="Cambria"/>
      </w:rPr>
      <w:t xml:space="preserve">ELOPAR OOD, Yambol 8600, Blvd Evropa </w:t>
    </w:r>
    <w:r>
      <w:rPr>
        <w:rFonts w:ascii="Cambria" w:eastAsia="Times New Roman" w:hAnsi="Cambria"/>
        <w:lang w:val="bg-BG"/>
      </w:rPr>
      <w:t>№45</w:t>
    </w:r>
  </w:p>
  <w:p w14:paraId="1E7F16B4" w14:textId="77777777" w:rsidR="001319C8" w:rsidRPr="003E0769" w:rsidRDefault="001319C8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>Phone Fax: 00 359 431 62282</w:t>
    </w:r>
    <w:r w:rsidRPr="003E0769">
      <w:rPr>
        <w:rFonts w:ascii="Cambria" w:eastAsia="Times New Roman" w:hAnsi="Cambria"/>
      </w:rPr>
      <w:tab/>
      <w:t xml:space="preserve">Page </w:t>
    </w:r>
    <w:r w:rsidRPr="003E0769">
      <w:rPr>
        <w:rFonts w:eastAsia="Times New Roman"/>
      </w:rPr>
      <w:fldChar w:fldCharType="begin"/>
    </w:r>
    <w:r>
      <w:instrText xml:space="preserve"> PAGE   \* MERGEFORMAT </w:instrText>
    </w:r>
    <w:r w:rsidRPr="003E0769">
      <w:rPr>
        <w:rFonts w:eastAsia="Times New Roman"/>
      </w:rPr>
      <w:fldChar w:fldCharType="separate"/>
    </w:r>
    <w:r w:rsidRPr="00115CCE">
      <w:rPr>
        <w:rFonts w:ascii="Cambria" w:eastAsia="Times New Roman" w:hAnsi="Cambria"/>
        <w:noProof/>
      </w:rPr>
      <w:t>2</w:t>
    </w:r>
    <w:r w:rsidRPr="003E0769">
      <w:rPr>
        <w:rFonts w:ascii="Cambria" w:eastAsia="Times New Roman" w:hAnsi="Cambria"/>
        <w:noProof/>
      </w:rPr>
      <w:fldChar w:fldCharType="end"/>
    </w:r>
  </w:p>
  <w:p w14:paraId="0C96C2B2" w14:textId="77777777" w:rsidR="001319C8" w:rsidRDefault="00131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F332" w14:textId="77777777" w:rsidR="00162635" w:rsidRDefault="00162635" w:rsidP="00893AEF">
      <w:pPr>
        <w:spacing w:after="0" w:line="240" w:lineRule="auto"/>
      </w:pPr>
      <w:r>
        <w:separator/>
      </w:r>
    </w:p>
  </w:footnote>
  <w:footnote w:type="continuationSeparator" w:id="0">
    <w:p w14:paraId="7F67ACBC" w14:textId="77777777" w:rsidR="00162635" w:rsidRDefault="00162635" w:rsidP="0089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6C467" w14:textId="77777777" w:rsidR="001319C8" w:rsidRDefault="00000000">
    <w:pPr>
      <w:pStyle w:val="Header"/>
    </w:pPr>
    <w:r>
      <w:rPr>
        <w:noProof/>
      </w:rPr>
      <w:pict w14:anchorId="1A3E4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9" o:spid="_x0000_s1032" type="#_x0000_t75" style="position:absolute;margin-left:0;margin-top:0;width:780pt;height:14in;z-index:-251658752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A594" w14:textId="77777777" w:rsidR="001319C8" w:rsidRDefault="00000000">
    <w:pPr>
      <w:pStyle w:val="Header"/>
    </w:pPr>
    <w:r>
      <w:rPr>
        <w:noProof/>
      </w:rPr>
      <w:pict w14:anchorId="627AC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70" o:spid="_x0000_s1033" type="#_x0000_t75" style="position:absolute;margin-left:0;margin-top:0;width:780pt;height:14in;z-index:-251657728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2469" w14:textId="77777777" w:rsidR="001319C8" w:rsidRDefault="00000000">
    <w:pPr>
      <w:pStyle w:val="Header"/>
    </w:pPr>
    <w:r>
      <w:rPr>
        <w:noProof/>
      </w:rPr>
      <w:pict w14:anchorId="1B7F8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8" o:spid="_x0000_s1031" type="#_x0000_t75" style="position:absolute;margin-left:0;margin-top:0;width:780pt;height:14in;z-index:-251659776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5D3"/>
    <w:multiLevelType w:val="hybridMultilevel"/>
    <w:tmpl w:val="E56021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C1F"/>
    <w:multiLevelType w:val="hybridMultilevel"/>
    <w:tmpl w:val="01486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D2C3D"/>
    <w:multiLevelType w:val="hybridMultilevel"/>
    <w:tmpl w:val="D590B612"/>
    <w:lvl w:ilvl="0" w:tplc="D6EC9F78">
      <w:numFmt w:val="bullet"/>
      <w:lvlText w:val="•"/>
      <w:lvlJc w:val="left"/>
      <w:pPr>
        <w:ind w:left="1080" w:hanging="720"/>
      </w:pPr>
      <w:rPr>
        <w:rFonts w:ascii="Lucida Bright" w:eastAsia="Calibri" w:hAnsi="Lucida Br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CBD"/>
    <w:multiLevelType w:val="hybridMultilevel"/>
    <w:tmpl w:val="838C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1236"/>
    <w:multiLevelType w:val="hybridMultilevel"/>
    <w:tmpl w:val="A1BE96C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ACE2A83"/>
    <w:multiLevelType w:val="hybridMultilevel"/>
    <w:tmpl w:val="24B0D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12E7C"/>
    <w:multiLevelType w:val="hybridMultilevel"/>
    <w:tmpl w:val="21C6E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54732"/>
    <w:multiLevelType w:val="hybridMultilevel"/>
    <w:tmpl w:val="F8C06A6E"/>
    <w:lvl w:ilvl="0" w:tplc="0402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8" w15:restartNumberingAfterBreak="0">
    <w:nsid w:val="4DE2212A"/>
    <w:multiLevelType w:val="hybridMultilevel"/>
    <w:tmpl w:val="70A6251E"/>
    <w:lvl w:ilvl="0" w:tplc="D6EC9F78">
      <w:numFmt w:val="bullet"/>
      <w:lvlText w:val="•"/>
      <w:lvlJc w:val="left"/>
      <w:pPr>
        <w:ind w:left="1080" w:hanging="720"/>
      </w:pPr>
      <w:rPr>
        <w:rFonts w:ascii="Lucida Bright" w:eastAsia="Calibri" w:hAnsi="Lucida Br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6247A"/>
    <w:multiLevelType w:val="hybridMultilevel"/>
    <w:tmpl w:val="172413E4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559B6329"/>
    <w:multiLevelType w:val="hybridMultilevel"/>
    <w:tmpl w:val="CF044E52"/>
    <w:lvl w:ilvl="0" w:tplc="D6EC9F78">
      <w:numFmt w:val="bullet"/>
      <w:lvlText w:val="•"/>
      <w:lvlJc w:val="left"/>
      <w:pPr>
        <w:ind w:left="2160" w:hanging="720"/>
      </w:pPr>
      <w:rPr>
        <w:rFonts w:ascii="Lucida Bright" w:eastAsia="Calibri" w:hAnsi="Lucida Br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7B5B4D"/>
    <w:multiLevelType w:val="hybridMultilevel"/>
    <w:tmpl w:val="A13A95E0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66A21762"/>
    <w:multiLevelType w:val="hybridMultilevel"/>
    <w:tmpl w:val="88E066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F2571"/>
    <w:multiLevelType w:val="hybridMultilevel"/>
    <w:tmpl w:val="20E08F12"/>
    <w:lvl w:ilvl="0" w:tplc="0402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num w:numId="1" w16cid:durableId="1005132849">
    <w:abstractNumId w:val="13"/>
  </w:num>
  <w:num w:numId="2" w16cid:durableId="660160758">
    <w:abstractNumId w:val="12"/>
  </w:num>
  <w:num w:numId="3" w16cid:durableId="1738243145">
    <w:abstractNumId w:val="1"/>
  </w:num>
  <w:num w:numId="4" w16cid:durableId="870070047">
    <w:abstractNumId w:val="11"/>
  </w:num>
  <w:num w:numId="5" w16cid:durableId="830174964">
    <w:abstractNumId w:val="7"/>
  </w:num>
  <w:num w:numId="6" w16cid:durableId="1643002375">
    <w:abstractNumId w:val="6"/>
  </w:num>
  <w:num w:numId="7" w16cid:durableId="597374079">
    <w:abstractNumId w:val="5"/>
  </w:num>
  <w:num w:numId="8" w16cid:durableId="2093116576">
    <w:abstractNumId w:val="0"/>
  </w:num>
  <w:num w:numId="9" w16cid:durableId="1958178020">
    <w:abstractNumId w:val="9"/>
  </w:num>
  <w:num w:numId="10" w16cid:durableId="2121297173">
    <w:abstractNumId w:val="3"/>
  </w:num>
  <w:num w:numId="11" w16cid:durableId="1277713993">
    <w:abstractNumId w:val="8"/>
  </w:num>
  <w:num w:numId="12" w16cid:durableId="216017350">
    <w:abstractNumId w:val="10"/>
  </w:num>
  <w:num w:numId="13" w16cid:durableId="1731423537">
    <w:abstractNumId w:val="4"/>
  </w:num>
  <w:num w:numId="14" w16cid:durableId="89400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46"/>
    <w:rsid w:val="00002EAE"/>
    <w:rsid w:val="00005C69"/>
    <w:rsid w:val="000071BB"/>
    <w:rsid w:val="00014CD4"/>
    <w:rsid w:val="00015531"/>
    <w:rsid w:val="00015794"/>
    <w:rsid w:val="000165DD"/>
    <w:rsid w:val="00022385"/>
    <w:rsid w:val="00025B8D"/>
    <w:rsid w:val="000312A5"/>
    <w:rsid w:val="00031A33"/>
    <w:rsid w:val="00037ABF"/>
    <w:rsid w:val="00041DFB"/>
    <w:rsid w:val="00041F4D"/>
    <w:rsid w:val="000427E3"/>
    <w:rsid w:val="00046F3A"/>
    <w:rsid w:val="000475D0"/>
    <w:rsid w:val="00050719"/>
    <w:rsid w:val="0005117E"/>
    <w:rsid w:val="00053167"/>
    <w:rsid w:val="000614F0"/>
    <w:rsid w:val="0006377D"/>
    <w:rsid w:val="00066FA9"/>
    <w:rsid w:val="0006720A"/>
    <w:rsid w:val="000679B0"/>
    <w:rsid w:val="0007712D"/>
    <w:rsid w:val="00080184"/>
    <w:rsid w:val="00080576"/>
    <w:rsid w:val="0008252B"/>
    <w:rsid w:val="0008337B"/>
    <w:rsid w:val="00086DBF"/>
    <w:rsid w:val="00086F4F"/>
    <w:rsid w:val="000877D5"/>
    <w:rsid w:val="00094105"/>
    <w:rsid w:val="0009413D"/>
    <w:rsid w:val="000A0DE0"/>
    <w:rsid w:val="000A0EF6"/>
    <w:rsid w:val="000A2247"/>
    <w:rsid w:val="000A30BC"/>
    <w:rsid w:val="000A69C5"/>
    <w:rsid w:val="000A725E"/>
    <w:rsid w:val="000B03D4"/>
    <w:rsid w:val="000B387E"/>
    <w:rsid w:val="000B4EF7"/>
    <w:rsid w:val="000C3397"/>
    <w:rsid w:val="000C481B"/>
    <w:rsid w:val="000C5E12"/>
    <w:rsid w:val="000D04A2"/>
    <w:rsid w:val="000D33E3"/>
    <w:rsid w:val="000D378A"/>
    <w:rsid w:val="000D7054"/>
    <w:rsid w:val="000D75EB"/>
    <w:rsid w:val="000E230B"/>
    <w:rsid w:val="000E2CC5"/>
    <w:rsid w:val="000E341D"/>
    <w:rsid w:val="000F11A8"/>
    <w:rsid w:val="000F6497"/>
    <w:rsid w:val="00104C3B"/>
    <w:rsid w:val="001116FA"/>
    <w:rsid w:val="0011176A"/>
    <w:rsid w:val="001125E8"/>
    <w:rsid w:val="00115917"/>
    <w:rsid w:val="00115B44"/>
    <w:rsid w:val="00115CCE"/>
    <w:rsid w:val="00116EAF"/>
    <w:rsid w:val="00117A98"/>
    <w:rsid w:val="0012118C"/>
    <w:rsid w:val="00121322"/>
    <w:rsid w:val="0012194F"/>
    <w:rsid w:val="00122306"/>
    <w:rsid w:val="00122943"/>
    <w:rsid w:val="00127809"/>
    <w:rsid w:val="001303CC"/>
    <w:rsid w:val="00130547"/>
    <w:rsid w:val="00131827"/>
    <w:rsid w:val="001319C8"/>
    <w:rsid w:val="00134BE0"/>
    <w:rsid w:val="00137034"/>
    <w:rsid w:val="00137597"/>
    <w:rsid w:val="00140AFE"/>
    <w:rsid w:val="00144340"/>
    <w:rsid w:val="00144A8C"/>
    <w:rsid w:val="0014752D"/>
    <w:rsid w:val="0015477E"/>
    <w:rsid w:val="001550EA"/>
    <w:rsid w:val="001561E8"/>
    <w:rsid w:val="00157A8A"/>
    <w:rsid w:val="00160782"/>
    <w:rsid w:val="001608C0"/>
    <w:rsid w:val="00162635"/>
    <w:rsid w:val="0016351E"/>
    <w:rsid w:val="00163739"/>
    <w:rsid w:val="00165535"/>
    <w:rsid w:val="001702FC"/>
    <w:rsid w:val="0017053A"/>
    <w:rsid w:val="00172751"/>
    <w:rsid w:val="00173D7C"/>
    <w:rsid w:val="001749EB"/>
    <w:rsid w:val="00176389"/>
    <w:rsid w:val="00176C70"/>
    <w:rsid w:val="001856D7"/>
    <w:rsid w:val="00187D2A"/>
    <w:rsid w:val="00191C73"/>
    <w:rsid w:val="00191C86"/>
    <w:rsid w:val="00195EC5"/>
    <w:rsid w:val="001A0130"/>
    <w:rsid w:val="001A17CC"/>
    <w:rsid w:val="001A1922"/>
    <w:rsid w:val="001A3F9A"/>
    <w:rsid w:val="001A4C6F"/>
    <w:rsid w:val="001B1F46"/>
    <w:rsid w:val="001B3713"/>
    <w:rsid w:val="001B579B"/>
    <w:rsid w:val="001B5F98"/>
    <w:rsid w:val="001B627D"/>
    <w:rsid w:val="001B72DC"/>
    <w:rsid w:val="001C118B"/>
    <w:rsid w:val="001C1B22"/>
    <w:rsid w:val="001C3543"/>
    <w:rsid w:val="001D0642"/>
    <w:rsid w:val="001D09AA"/>
    <w:rsid w:val="001D46D9"/>
    <w:rsid w:val="001D5F41"/>
    <w:rsid w:val="001D7A24"/>
    <w:rsid w:val="001E1478"/>
    <w:rsid w:val="001E23C7"/>
    <w:rsid w:val="001E4048"/>
    <w:rsid w:val="001E4ACD"/>
    <w:rsid w:val="001E6D5E"/>
    <w:rsid w:val="001F0BFB"/>
    <w:rsid w:val="001F2112"/>
    <w:rsid w:val="001F2F48"/>
    <w:rsid w:val="001F6586"/>
    <w:rsid w:val="00200D14"/>
    <w:rsid w:val="00203FCF"/>
    <w:rsid w:val="00205BC5"/>
    <w:rsid w:val="00206159"/>
    <w:rsid w:val="00207AA1"/>
    <w:rsid w:val="002127D9"/>
    <w:rsid w:val="00213F73"/>
    <w:rsid w:val="0021788B"/>
    <w:rsid w:val="00217B59"/>
    <w:rsid w:val="00220431"/>
    <w:rsid w:val="00226A76"/>
    <w:rsid w:val="00230DF2"/>
    <w:rsid w:val="00232FCD"/>
    <w:rsid w:val="00233D8E"/>
    <w:rsid w:val="00237397"/>
    <w:rsid w:val="002403E4"/>
    <w:rsid w:val="00240EC9"/>
    <w:rsid w:val="00242AC4"/>
    <w:rsid w:val="00243E44"/>
    <w:rsid w:val="002474F9"/>
    <w:rsid w:val="002604FE"/>
    <w:rsid w:val="00260536"/>
    <w:rsid w:val="002612AE"/>
    <w:rsid w:val="002636F8"/>
    <w:rsid w:val="00271A2F"/>
    <w:rsid w:val="002754EA"/>
    <w:rsid w:val="002804FC"/>
    <w:rsid w:val="00285483"/>
    <w:rsid w:val="00287B4B"/>
    <w:rsid w:val="00287BE1"/>
    <w:rsid w:val="00292F3F"/>
    <w:rsid w:val="00295972"/>
    <w:rsid w:val="00295EC5"/>
    <w:rsid w:val="002960DC"/>
    <w:rsid w:val="0029794F"/>
    <w:rsid w:val="002A050B"/>
    <w:rsid w:val="002A0FDE"/>
    <w:rsid w:val="002A2238"/>
    <w:rsid w:val="002A4587"/>
    <w:rsid w:val="002A4B87"/>
    <w:rsid w:val="002A5892"/>
    <w:rsid w:val="002A5A2A"/>
    <w:rsid w:val="002A6557"/>
    <w:rsid w:val="002A6A32"/>
    <w:rsid w:val="002B5242"/>
    <w:rsid w:val="002C0975"/>
    <w:rsid w:val="002C5745"/>
    <w:rsid w:val="002C7F7B"/>
    <w:rsid w:val="002D0ABC"/>
    <w:rsid w:val="002D0BD9"/>
    <w:rsid w:val="002D114A"/>
    <w:rsid w:val="002D1E04"/>
    <w:rsid w:val="002D39A9"/>
    <w:rsid w:val="002D4BF6"/>
    <w:rsid w:val="002D5BB3"/>
    <w:rsid w:val="002D5CA4"/>
    <w:rsid w:val="002E1BC3"/>
    <w:rsid w:val="002E2D56"/>
    <w:rsid w:val="002E54E8"/>
    <w:rsid w:val="002F101F"/>
    <w:rsid w:val="002F238A"/>
    <w:rsid w:val="002F347D"/>
    <w:rsid w:val="002F62D5"/>
    <w:rsid w:val="002F66D5"/>
    <w:rsid w:val="00300224"/>
    <w:rsid w:val="003011D3"/>
    <w:rsid w:val="00303F49"/>
    <w:rsid w:val="00306339"/>
    <w:rsid w:val="0030726B"/>
    <w:rsid w:val="003079D8"/>
    <w:rsid w:val="00310151"/>
    <w:rsid w:val="003125E6"/>
    <w:rsid w:val="003136D2"/>
    <w:rsid w:val="00320499"/>
    <w:rsid w:val="003209C6"/>
    <w:rsid w:val="00325D0C"/>
    <w:rsid w:val="00331AAE"/>
    <w:rsid w:val="00331E1B"/>
    <w:rsid w:val="00337954"/>
    <w:rsid w:val="00337ECC"/>
    <w:rsid w:val="00340709"/>
    <w:rsid w:val="003408E3"/>
    <w:rsid w:val="00341369"/>
    <w:rsid w:val="003413C7"/>
    <w:rsid w:val="003419B1"/>
    <w:rsid w:val="003442C9"/>
    <w:rsid w:val="00344E27"/>
    <w:rsid w:val="00346470"/>
    <w:rsid w:val="00351317"/>
    <w:rsid w:val="0035170F"/>
    <w:rsid w:val="00351D14"/>
    <w:rsid w:val="0035380F"/>
    <w:rsid w:val="003675A3"/>
    <w:rsid w:val="00367C05"/>
    <w:rsid w:val="00371035"/>
    <w:rsid w:val="003710CE"/>
    <w:rsid w:val="003713C4"/>
    <w:rsid w:val="00373605"/>
    <w:rsid w:val="003755E7"/>
    <w:rsid w:val="0037740F"/>
    <w:rsid w:val="00381F8D"/>
    <w:rsid w:val="0038261A"/>
    <w:rsid w:val="00387118"/>
    <w:rsid w:val="003A02D2"/>
    <w:rsid w:val="003A0B44"/>
    <w:rsid w:val="003A3216"/>
    <w:rsid w:val="003A3AE7"/>
    <w:rsid w:val="003A4819"/>
    <w:rsid w:val="003A499C"/>
    <w:rsid w:val="003A6E74"/>
    <w:rsid w:val="003B0B15"/>
    <w:rsid w:val="003B2965"/>
    <w:rsid w:val="003B3861"/>
    <w:rsid w:val="003B4CDF"/>
    <w:rsid w:val="003B5AA7"/>
    <w:rsid w:val="003C26DE"/>
    <w:rsid w:val="003C502A"/>
    <w:rsid w:val="003C5C7D"/>
    <w:rsid w:val="003C7BFD"/>
    <w:rsid w:val="003D07F8"/>
    <w:rsid w:val="003D0A5C"/>
    <w:rsid w:val="003D101C"/>
    <w:rsid w:val="003D2BB5"/>
    <w:rsid w:val="003D5289"/>
    <w:rsid w:val="003E0769"/>
    <w:rsid w:val="003E24A9"/>
    <w:rsid w:val="003E5749"/>
    <w:rsid w:val="003F388F"/>
    <w:rsid w:val="004023D1"/>
    <w:rsid w:val="004037B1"/>
    <w:rsid w:val="00404B58"/>
    <w:rsid w:val="00404CA9"/>
    <w:rsid w:val="00407DFF"/>
    <w:rsid w:val="0041263F"/>
    <w:rsid w:val="0041340A"/>
    <w:rsid w:val="00415636"/>
    <w:rsid w:val="004172F8"/>
    <w:rsid w:val="00430EF4"/>
    <w:rsid w:val="004317CF"/>
    <w:rsid w:val="004323B8"/>
    <w:rsid w:val="00434861"/>
    <w:rsid w:val="00440822"/>
    <w:rsid w:val="004410C8"/>
    <w:rsid w:val="00443984"/>
    <w:rsid w:val="00444885"/>
    <w:rsid w:val="0045240A"/>
    <w:rsid w:val="00455EEA"/>
    <w:rsid w:val="0045637F"/>
    <w:rsid w:val="00462159"/>
    <w:rsid w:val="00465921"/>
    <w:rsid w:val="00465A85"/>
    <w:rsid w:val="00471175"/>
    <w:rsid w:val="00475DD6"/>
    <w:rsid w:val="00482368"/>
    <w:rsid w:val="00482D25"/>
    <w:rsid w:val="00485E49"/>
    <w:rsid w:val="00486CC3"/>
    <w:rsid w:val="004873EA"/>
    <w:rsid w:val="00487BB6"/>
    <w:rsid w:val="00496969"/>
    <w:rsid w:val="004A2E70"/>
    <w:rsid w:val="004A311D"/>
    <w:rsid w:val="004A46F7"/>
    <w:rsid w:val="004B13C5"/>
    <w:rsid w:val="004B1A6B"/>
    <w:rsid w:val="004B4550"/>
    <w:rsid w:val="004C1ADA"/>
    <w:rsid w:val="004C2BAB"/>
    <w:rsid w:val="004C4AE9"/>
    <w:rsid w:val="004D6497"/>
    <w:rsid w:val="004D7BAE"/>
    <w:rsid w:val="004E0D37"/>
    <w:rsid w:val="004E1904"/>
    <w:rsid w:val="004E4FDA"/>
    <w:rsid w:val="004E7ECC"/>
    <w:rsid w:val="004F114A"/>
    <w:rsid w:val="004F312C"/>
    <w:rsid w:val="0050684B"/>
    <w:rsid w:val="005102D6"/>
    <w:rsid w:val="005133AF"/>
    <w:rsid w:val="005201BE"/>
    <w:rsid w:val="00521D81"/>
    <w:rsid w:val="005227E2"/>
    <w:rsid w:val="005251D9"/>
    <w:rsid w:val="005329B2"/>
    <w:rsid w:val="00532DD2"/>
    <w:rsid w:val="00540224"/>
    <w:rsid w:val="00545BCB"/>
    <w:rsid w:val="00552E5E"/>
    <w:rsid w:val="00553D4F"/>
    <w:rsid w:val="00564343"/>
    <w:rsid w:val="00570845"/>
    <w:rsid w:val="00570B46"/>
    <w:rsid w:val="00571627"/>
    <w:rsid w:val="005724D8"/>
    <w:rsid w:val="00573E30"/>
    <w:rsid w:val="00574A3E"/>
    <w:rsid w:val="00577D9C"/>
    <w:rsid w:val="00580A47"/>
    <w:rsid w:val="0058212A"/>
    <w:rsid w:val="005825D4"/>
    <w:rsid w:val="005932F4"/>
    <w:rsid w:val="00593303"/>
    <w:rsid w:val="00594DEF"/>
    <w:rsid w:val="00595622"/>
    <w:rsid w:val="005A055E"/>
    <w:rsid w:val="005A24DE"/>
    <w:rsid w:val="005A3CD0"/>
    <w:rsid w:val="005A43E1"/>
    <w:rsid w:val="005A5B86"/>
    <w:rsid w:val="005B0BB3"/>
    <w:rsid w:val="005B48DE"/>
    <w:rsid w:val="005B49EE"/>
    <w:rsid w:val="005B4E77"/>
    <w:rsid w:val="005C0183"/>
    <w:rsid w:val="005C04D1"/>
    <w:rsid w:val="005C3817"/>
    <w:rsid w:val="005C679D"/>
    <w:rsid w:val="005C6B9F"/>
    <w:rsid w:val="005D1052"/>
    <w:rsid w:val="005D3EBE"/>
    <w:rsid w:val="005D5F68"/>
    <w:rsid w:val="005D6A73"/>
    <w:rsid w:val="005D71B8"/>
    <w:rsid w:val="005E247E"/>
    <w:rsid w:val="005E27EC"/>
    <w:rsid w:val="005E46A2"/>
    <w:rsid w:val="005E76DD"/>
    <w:rsid w:val="005F099B"/>
    <w:rsid w:val="005F4348"/>
    <w:rsid w:val="006007E4"/>
    <w:rsid w:val="006014FC"/>
    <w:rsid w:val="0060187D"/>
    <w:rsid w:val="0060297E"/>
    <w:rsid w:val="006030DE"/>
    <w:rsid w:val="00604AAE"/>
    <w:rsid w:val="00605F23"/>
    <w:rsid w:val="00610FFE"/>
    <w:rsid w:val="0061638C"/>
    <w:rsid w:val="006178F1"/>
    <w:rsid w:val="00617DA8"/>
    <w:rsid w:val="006236F9"/>
    <w:rsid w:val="0062437E"/>
    <w:rsid w:val="00625230"/>
    <w:rsid w:val="00627AE0"/>
    <w:rsid w:val="00631B07"/>
    <w:rsid w:val="0063250B"/>
    <w:rsid w:val="00633F8B"/>
    <w:rsid w:val="006400CB"/>
    <w:rsid w:val="0064325F"/>
    <w:rsid w:val="00644BDB"/>
    <w:rsid w:val="00651D04"/>
    <w:rsid w:val="00651F9F"/>
    <w:rsid w:val="00652087"/>
    <w:rsid w:val="006557C9"/>
    <w:rsid w:val="006565EE"/>
    <w:rsid w:val="00656C49"/>
    <w:rsid w:val="0066200C"/>
    <w:rsid w:val="00662358"/>
    <w:rsid w:val="00664603"/>
    <w:rsid w:val="00665158"/>
    <w:rsid w:val="006676BE"/>
    <w:rsid w:val="0067268A"/>
    <w:rsid w:val="006747A6"/>
    <w:rsid w:val="006754A9"/>
    <w:rsid w:val="006757A1"/>
    <w:rsid w:val="00680008"/>
    <w:rsid w:val="006800B6"/>
    <w:rsid w:val="00680DF2"/>
    <w:rsid w:val="0068498E"/>
    <w:rsid w:val="00684D55"/>
    <w:rsid w:val="00685C6C"/>
    <w:rsid w:val="00690AA1"/>
    <w:rsid w:val="00690C84"/>
    <w:rsid w:val="006933AC"/>
    <w:rsid w:val="00693968"/>
    <w:rsid w:val="006943F2"/>
    <w:rsid w:val="00694B4F"/>
    <w:rsid w:val="00694CC8"/>
    <w:rsid w:val="00696143"/>
    <w:rsid w:val="006965BF"/>
    <w:rsid w:val="006A0227"/>
    <w:rsid w:val="006A0542"/>
    <w:rsid w:val="006A15A3"/>
    <w:rsid w:val="006A179B"/>
    <w:rsid w:val="006A1F78"/>
    <w:rsid w:val="006A7F53"/>
    <w:rsid w:val="006B12FB"/>
    <w:rsid w:val="006B3765"/>
    <w:rsid w:val="006B45F7"/>
    <w:rsid w:val="006B6368"/>
    <w:rsid w:val="006C1B84"/>
    <w:rsid w:val="006C25D4"/>
    <w:rsid w:val="006C2BB1"/>
    <w:rsid w:val="006C3C59"/>
    <w:rsid w:val="006C56AC"/>
    <w:rsid w:val="006C7545"/>
    <w:rsid w:val="006C78C4"/>
    <w:rsid w:val="006D094C"/>
    <w:rsid w:val="006D0EF2"/>
    <w:rsid w:val="006D1E16"/>
    <w:rsid w:val="006D2F27"/>
    <w:rsid w:val="006D378B"/>
    <w:rsid w:val="006E0DB9"/>
    <w:rsid w:val="006E5AA6"/>
    <w:rsid w:val="006E6911"/>
    <w:rsid w:val="006E6CD0"/>
    <w:rsid w:val="006F0DB7"/>
    <w:rsid w:val="006F339E"/>
    <w:rsid w:val="006F6FB0"/>
    <w:rsid w:val="00701ED2"/>
    <w:rsid w:val="00703EA5"/>
    <w:rsid w:val="007044A8"/>
    <w:rsid w:val="0070590C"/>
    <w:rsid w:val="00712114"/>
    <w:rsid w:val="007126B4"/>
    <w:rsid w:val="007135B3"/>
    <w:rsid w:val="00714A1F"/>
    <w:rsid w:val="00714E41"/>
    <w:rsid w:val="00715577"/>
    <w:rsid w:val="00715815"/>
    <w:rsid w:val="00716905"/>
    <w:rsid w:val="00716F06"/>
    <w:rsid w:val="00723088"/>
    <w:rsid w:val="0072427B"/>
    <w:rsid w:val="00726FCA"/>
    <w:rsid w:val="00731693"/>
    <w:rsid w:val="00732B42"/>
    <w:rsid w:val="00743181"/>
    <w:rsid w:val="0074366C"/>
    <w:rsid w:val="007442C4"/>
    <w:rsid w:val="007462E8"/>
    <w:rsid w:val="007463D9"/>
    <w:rsid w:val="00746523"/>
    <w:rsid w:val="00746D3D"/>
    <w:rsid w:val="00751657"/>
    <w:rsid w:val="00753423"/>
    <w:rsid w:val="007561F5"/>
    <w:rsid w:val="00761274"/>
    <w:rsid w:val="0076257D"/>
    <w:rsid w:val="00762A6B"/>
    <w:rsid w:val="00775492"/>
    <w:rsid w:val="00783E5A"/>
    <w:rsid w:val="00784EF9"/>
    <w:rsid w:val="0078738E"/>
    <w:rsid w:val="00787EEC"/>
    <w:rsid w:val="00790F1D"/>
    <w:rsid w:val="00795B8A"/>
    <w:rsid w:val="00797B01"/>
    <w:rsid w:val="007A08EE"/>
    <w:rsid w:val="007A125D"/>
    <w:rsid w:val="007A60E8"/>
    <w:rsid w:val="007B2944"/>
    <w:rsid w:val="007B4463"/>
    <w:rsid w:val="007B48D0"/>
    <w:rsid w:val="007B6A65"/>
    <w:rsid w:val="007C079D"/>
    <w:rsid w:val="007C3DA6"/>
    <w:rsid w:val="007C602C"/>
    <w:rsid w:val="007C6EB2"/>
    <w:rsid w:val="007D072F"/>
    <w:rsid w:val="007D2DAE"/>
    <w:rsid w:val="007D302B"/>
    <w:rsid w:val="007D4F55"/>
    <w:rsid w:val="007D5EDA"/>
    <w:rsid w:val="007D721D"/>
    <w:rsid w:val="007E4425"/>
    <w:rsid w:val="007E463C"/>
    <w:rsid w:val="007F5F03"/>
    <w:rsid w:val="00800A6C"/>
    <w:rsid w:val="00804DF6"/>
    <w:rsid w:val="00805BD2"/>
    <w:rsid w:val="00805CE6"/>
    <w:rsid w:val="00806AC5"/>
    <w:rsid w:val="00811645"/>
    <w:rsid w:val="00812967"/>
    <w:rsid w:val="00816559"/>
    <w:rsid w:val="008221F2"/>
    <w:rsid w:val="00823A28"/>
    <w:rsid w:val="00823C95"/>
    <w:rsid w:val="008240B9"/>
    <w:rsid w:val="00825281"/>
    <w:rsid w:val="008253D6"/>
    <w:rsid w:val="00826498"/>
    <w:rsid w:val="00830F41"/>
    <w:rsid w:val="00836611"/>
    <w:rsid w:val="008377EA"/>
    <w:rsid w:val="00840A95"/>
    <w:rsid w:val="008417CA"/>
    <w:rsid w:val="008424C1"/>
    <w:rsid w:val="00843BE3"/>
    <w:rsid w:val="00844288"/>
    <w:rsid w:val="008463CD"/>
    <w:rsid w:val="00846A3E"/>
    <w:rsid w:val="0085271B"/>
    <w:rsid w:val="00853180"/>
    <w:rsid w:val="008543FA"/>
    <w:rsid w:val="0085565C"/>
    <w:rsid w:val="0086022F"/>
    <w:rsid w:val="008644B8"/>
    <w:rsid w:val="008649A6"/>
    <w:rsid w:val="008658A9"/>
    <w:rsid w:val="00865CDF"/>
    <w:rsid w:val="00875BEA"/>
    <w:rsid w:val="00881927"/>
    <w:rsid w:val="00891377"/>
    <w:rsid w:val="00893AEF"/>
    <w:rsid w:val="00895438"/>
    <w:rsid w:val="008959ED"/>
    <w:rsid w:val="0089741B"/>
    <w:rsid w:val="008A2879"/>
    <w:rsid w:val="008A6DDA"/>
    <w:rsid w:val="008A7591"/>
    <w:rsid w:val="008B1068"/>
    <w:rsid w:val="008B3077"/>
    <w:rsid w:val="008B3FAB"/>
    <w:rsid w:val="008B47CF"/>
    <w:rsid w:val="008B5E90"/>
    <w:rsid w:val="008B614D"/>
    <w:rsid w:val="008B7B5B"/>
    <w:rsid w:val="008C114D"/>
    <w:rsid w:val="008C65C8"/>
    <w:rsid w:val="008D24FC"/>
    <w:rsid w:val="008D4260"/>
    <w:rsid w:val="008D5181"/>
    <w:rsid w:val="008D73E7"/>
    <w:rsid w:val="008E1F2D"/>
    <w:rsid w:val="008E3516"/>
    <w:rsid w:val="008E3596"/>
    <w:rsid w:val="008E3653"/>
    <w:rsid w:val="008E47CD"/>
    <w:rsid w:val="008F0218"/>
    <w:rsid w:val="008F0275"/>
    <w:rsid w:val="008F0F87"/>
    <w:rsid w:val="008F4A22"/>
    <w:rsid w:val="008F62C4"/>
    <w:rsid w:val="0090026F"/>
    <w:rsid w:val="00902366"/>
    <w:rsid w:val="00904BC1"/>
    <w:rsid w:val="009053C3"/>
    <w:rsid w:val="00905B0D"/>
    <w:rsid w:val="009075FB"/>
    <w:rsid w:val="00907EDD"/>
    <w:rsid w:val="00911A78"/>
    <w:rsid w:val="00913907"/>
    <w:rsid w:val="00913911"/>
    <w:rsid w:val="0091400C"/>
    <w:rsid w:val="00916280"/>
    <w:rsid w:val="00917DF0"/>
    <w:rsid w:val="00921D7A"/>
    <w:rsid w:val="00923140"/>
    <w:rsid w:val="0092562B"/>
    <w:rsid w:val="00925892"/>
    <w:rsid w:val="009316A4"/>
    <w:rsid w:val="00931891"/>
    <w:rsid w:val="00931FBB"/>
    <w:rsid w:val="009328D8"/>
    <w:rsid w:val="00934ABB"/>
    <w:rsid w:val="0093502F"/>
    <w:rsid w:val="009353B2"/>
    <w:rsid w:val="0093571F"/>
    <w:rsid w:val="0093698C"/>
    <w:rsid w:val="0094299D"/>
    <w:rsid w:val="0094734D"/>
    <w:rsid w:val="0095278F"/>
    <w:rsid w:val="00952E09"/>
    <w:rsid w:val="00955B7C"/>
    <w:rsid w:val="0095755B"/>
    <w:rsid w:val="00962588"/>
    <w:rsid w:val="009648FF"/>
    <w:rsid w:val="00965932"/>
    <w:rsid w:val="00966605"/>
    <w:rsid w:val="00966A42"/>
    <w:rsid w:val="0097302D"/>
    <w:rsid w:val="00974D71"/>
    <w:rsid w:val="009771EE"/>
    <w:rsid w:val="0098162E"/>
    <w:rsid w:val="00982093"/>
    <w:rsid w:val="0098320E"/>
    <w:rsid w:val="009832BF"/>
    <w:rsid w:val="00985D62"/>
    <w:rsid w:val="00987A92"/>
    <w:rsid w:val="00993A06"/>
    <w:rsid w:val="00994DD6"/>
    <w:rsid w:val="00997F51"/>
    <w:rsid w:val="009A6BB9"/>
    <w:rsid w:val="009B0438"/>
    <w:rsid w:val="009B5DF0"/>
    <w:rsid w:val="009C4F8E"/>
    <w:rsid w:val="009C6519"/>
    <w:rsid w:val="009C679A"/>
    <w:rsid w:val="009C7861"/>
    <w:rsid w:val="009D0EAE"/>
    <w:rsid w:val="009D2DAC"/>
    <w:rsid w:val="009D307F"/>
    <w:rsid w:val="009D5272"/>
    <w:rsid w:val="009D548D"/>
    <w:rsid w:val="009D6C7C"/>
    <w:rsid w:val="009E39FB"/>
    <w:rsid w:val="009E4753"/>
    <w:rsid w:val="009E6BA4"/>
    <w:rsid w:val="009E7A69"/>
    <w:rsid w:val="009F1752"/>
    <w:rsid w:val="009F1857"/>
    <w:rsid w:val="009F6CBB"/>
    <w:rsid w:val="00A00078"/>
    <w:rsid w:val="00A00710"/>
    <w:rsid w:val="00A02F1A"/>
    <w:rsid w:val="00A039FE"/>
    <w:rsid w:val="00A0614A"/>
    <w:rsid w:val="00A06E9C"/>
    <w:rsid w:val="00A1511E"/>
    <w:rsid w:val="00A21FAE"/>
    <w:rsid w:val="00A2320F"/>
    <w:rsid w:val="00A23406"/>
    <w:rsid w:val="00A26CA6"/>
    <w:rsid w:val="00A27AA1"/>
    <w:rsid w:val="00A30A37"/>
    <w:rsid w:val="00A30DE9"/>
    <w:rsid w:val="00A30F42"/>
    <w:rsid w:val="00A311EF"/>
    <w:rsid w:val="00A31A81"/>
    <w:rsid w:val="00A33498"/>
    <w:rsid w:val="00A35368"/>
    <w:rsid w:val="00A37619"/>
    <w:rsid w:val="00A379BF"/>
    <w:rsid w:val="00A42AC0"/>
    <w:rsid w:val="00A468AF"/>
    <w:rsid w:val="00A503CD"/>
    <w:rsid w:val="00A5041C"/>
    <w:rsid w:val="00A5210F"/>
    <w:rsid w:val="00A52F82"/>
    <w:rsid w:val="00A55570"/>
    <w:rsid w:val="00A57EC8"/>
    <w:rsid w:val="00A6071F"/>
    <w:rsid w:val="00A6078E"/>
    <w:rsid w:val="00A6385C"/>
    <w:rsid w:val="00A64F0A"/>
    <w:rsid w:val="00A657BA"/>
    <w:rsid w:val="00A71AB1"/>
    <w:rsid w:val="00A744C7"/>
    <w:rsid w:val="00A74809"/>
    <w:rsid w:val="00A777EF"/>
    <w:rsid w:val="00A801BD"/>
    <w:rsid w:val="00A8126F"/>
    <w:rsid w:val="00A82C00"/>
    <w:rsid w:val="00A90F6C"/>
    <w:rsid w:val="00A94356"/>
    <w:rsid w:val="00A9469D"/>
    <w:rsid w:val="00A96124"/>
    <w:rsid w:val="00A972DA"/>
    <w:rsid w:val="00AA0FB4"/>
    <w:rsid w:val="00AA1034"/>
    <w:rsid w:val="00AA6321"/>
    <w:rsid w:val="00AA7002"/>
    <w:rsid w:val="00AB2AE7"/>
    <w:rsid w:val="00AB2D74"/>
    <w:rsid w:val="00AB63A9"/>
    <w:rsid w:val="00AC2404"/>
    <w:rsid w:val="00AC3859"/>
    <w:rsid w:val="00AC554C"/>
    <w:rsid w:val="00AC60D7"/>
    <w:rsid w:val="00AC7308"/>
    <w:rsid w:val="00AC77A1"/>
    <w:rsid w:val="00AD4251"/>
    <w:rsid w:val="00AD5B2F"/>
    <w:rsid w:val="00AD6475"/>
    <w:rsid w:val="00AE05BB"/>
    <w:rsid w:val="00AE2252"/>
    <w:rsid w:val="00AF00FE"/>
    <w:rsid w:val="00AF5D20"/>
    <w:rsid w:val="00B01CA2"/>
    <w:rsid w:val="00B02183"/>
    <w:rsid w:val="00B07593"/>
    <w:rsid w:val="00B104D5"/>
    <w:rsid w:val="00B10861"/>
    <w:rsid w:val="00B113F1"/>
    <w:rsid w:val="00B16083"/>
    <w:rsid w:val="00B171E3"/>
    <w:rsid w:val="00B22E1C"/>
    <w:rsid w:val="00B2336E"/>
    <w:rsid w:val="00B23630"/>
    <w:rsid w:val="00B2479E"/>
    <w:rsid w:val="00B2609B"/>
    <w:rsid w:val="00B2658F"/>
    <w:rsid w:val="00B272B9"/>
    <w:rsid w:val="00B32951"/>
    <w:rsid w:val="00B32F4B"/>
    <w:rsid w:val="00B34DFA"/>
    <w:rsid w:val="00B3647D"/>
    <w:rsid w:val="00B44232"/>
    <w:rsid w:val="00B46DDA"/>
    <w:rsid w:val="00B46F4A"/>
    <w:rsid w:val="00B5117A"/>
    <w:rsid w:val="00B52833"/>
    <w:rsid w:val="00B53402"/>
    <w:rsid w:val="00B55EE2"/>
    <w:rsid w:val="00B57332"/>
    <w:rsid w:val="00B60679"/>
    <w:rsid w:val="00B6148C"/>
    <w:rsid w:val="00B668FA"/>
    <w:rsid w:val="00B6758C"/>
    <w:rsid w:val="00B70BD1"/>
    <w:rsid w:val="00B720D7"/>
    <w:rsid w:val="00B74390"/>
    <w:rsid w:val="00B74D8D"/>
    <w:rsid w:val="00B822C4"/>
    <w:rsid w:val="00B85EEE"/>
    <w:rsid w:val="00B879CC"/>
    <w:rsid w:val="00B87B0F"/>
    <w:rsid w:val="00B901DA"/>
    <w:rsid w:val="00B9057A"/>
    <w:rsid w:val="00B96235"/>
    <w:rsid w:val="00BA0A98"/>
    <w:rsid w:val="00BA35BD"/>
    <w:rsid w:val="00BA4A5D"/>
    <w:rsid w:val="00BA68CC"/>
    <w:rsid w:val="00BB477E"/>
    <w:rsid w:val="00BB5F62"/>
    <w:rsid w:val="00BB7993"/>
    <w:rsid w:val="00BC0317"/>
    <w:rsid w:val="00BC2ED9"/>
    <w:rsid w:val="00BC6565"/>
    <w:rsid w:val="00BD1BF7"/>
    <w:rsid w:val="00BD7DEC"/>
    <w:rsid w:val="00BE4487"/>
    <w:rsid w:val="00BE70D9"/>
    <w:rsid w:val="00BE7B95"/>
    <w:rsid w:val="00BF1522"/>
    <w:rsid w:val="00BF2C6D"/>
    <w:rsid w:val="00BF2CE6"/>
    <w:rsid w:val="00C00638"/>
    <w:rsid w:val="00C0216D"/>
    <w:rsid w:val="00C0432C"/>
    <w:rsid w:val="00C11E47"/>
    <w:rsid w:val="00C12578"/>
    <w:rsid w:val="00C12D59"/>
    <w:rsid w:val="00C236F4"/>
    <w:rsid w:val="00C2646B"/>
    <w:rsid w:val="00C26DB8"/>
    <w:rsid w:val="00C27F33"/>
    <w:rsid w:val="00C379BC"/>
    <w:rsid w:val="00C42168"/>
    <w:rsid w:val="00C42835"/>
    <w:rsid w:val="00C42DDF"/>
    <w:rsid w:val="00C43B0B"/>
    <w:rsid w:val="00C46035"/>
    <w:rsid w:val="00C46C03"/>
    <w:rsid w:val="00C47D0C"/>
    <w:rsid w:val="00C50D19"/>
    <w:rsid w:val="00C51085"/>
    <w:rsid w:val="00C55A04"/>
    <w:rsid w:val="00C66626"/>
    <w:rsid w:val="00C66C8F"/>
    <w:rsid w:val="00C67251"/>
    <w:rsid w:val="00C71354"/>
    <w:rsid w:val="00C73388"/>
    <w:rsid w:val="00C73E17"/>
    <w:rsid w:val="00C8035E"/>
    <w:rsid w:val="00C84604"/>
    <w:rsid w:val="00C95834"/>
    <w:rsid w:val="00C95EF2"/>
    <w:rsid w:val="00C96E37"/>
    <w:rsid w:val="00CA0BE6"/>
    <w:rsid w:val="00CA4DBB"/>
    <w:rsid w:val="00CB28AD"/>
    <w:rsid w:val="00CB5A65"/>
    <w:rsid w:val="00CC0809"/>
    <w:rsid w:val="00CC15AB"/>
    <w:rsid w:val="00CC3D95"/>
    <w:rsid w:val="00CC5583"/>
    <w:rsid w:val="00CC5A4C"/>
    <w:rsid w:val="00CC6A4A"/>
    <w:rsid w:val="00CC772F"/>
    <w:rsid w:val="00CD0D26"/>
    <w:rsid w:val="00CD3763"/>
    <w:rsid w:val="00CD3AD6"/>
    <w:rsid w:val="00CD3BF8"/>
    <w:rsid w:val="00CD4D02"/>
    <w:rsid w:val="00CD740D"/>
    <w:rsid w:val="00CE5D72"/>
    <w:rsid w:val="00CE79D2"/>
    <w:rsid w:val="00CF09B2"/>
    <w:rsid w:val="00CF61F2"/>
    <w:rsid w:val="00CF7793"/>
    <w:rsid w:val="00CF7C1E"/>
    <w:rsid w:val="00D00501"/>
    <w:rsid w:val="00D025A3"/>
    <w:rsid w:val="00D06CCB"/>
    <w:rsid w:val="00D06EFB"/>
    <w:rsid w:val="00D070E8"/>
    <w:rsid w:val="00D07AF6"/>
    <w:rsid w:val="00D07E37"/>
    <w:rsid w:val="00D100D3"/>
    <w:rsid w:val="00D102A5"/>
    <w:rsid w:val="00D1241D"/>
    <w:rsid w:val="00D12D04"/>
    <w:rsid w:val="00D13567"/>
    <w:rsid w:val="00D2056E"/>
    <w:rsid w:val="00D21545"/>
    <w:rsid w:val="00D25749"/>
    <w:rsid w:val="00D3298A"/>
    <w:rsid w:val="00D357FD"/>
    <w:rsid w:val="00D4034C"/>
    <w:rsid w:val="00D432B6"/>
    <w:rsid w:val="00D45EE0"/>
    <w:rsid w:val="00D46120"/>
    <w:rsid w:val="00D53D3F"/>
    <w:rsid w:val="00D54A80"/>
    <w:rsid w:val="00D562C0"/>
    <w:rsid w:val="00D5741E"/>
    <w:rsid w:val="00D647A8"/>
    <w:rsid w:val="00D64E12"/>
    <w:rsid w:val="00D6637D"/>
    <w:rsid w:val="00D667E8"/>
    <w:rsid w:val="00D717B0"/>
    <w:rsid w:val="00D74075"/>
    <w:rsid w:val="00D753C9"/>
    <w:rsid w:val="00D7619D"/>
    <w:rsid w:val="00D7656F"/>
    <w:rsid w:val="00D76C89"/>
    <w:rsid w:val="00D774A8"/>
    <w:rsid w:val="00D80238"/>
    <w:rsid w:val="00D865D4"/>
    <w:rsid w:val="00D93261"/>
    <w:rsid w:val="00D944B5"/>
    <w:rsid w:val="00D948DA"/>
    <w:rsid w:val="00DA1F36"/>
    <w:rsid w:val="00DA72B5"/>
    <w:rsid w:val="00DA7999"/>
    <w:rsid w:val="00DB1C93"/>
    <w:rsid w:val="00DB29CB"/>
    <w:rsid w:val="00DB2F5E"/>
    <w:rsid w:val="00DB6F28"/>
    <w:rsid w:val="00DC1131"/>
    <w:rsid w:val="00DC13ED"/>
    <w:rsid w:val="00DD046E"/>
    <w:rsid w:val="00DD0F7F"/>
    <w:rsid w:val="00DD13B0"/>
    <w:rsid w:val="00DD3950"/>
    <w:rsid w:val="00DD4474"/>
    <w:rsid w:val="00DD52A2"/>
    <w:rsid w:val="00DD7AB7"/>
    <w:rsid w:val="00DE031D"/>
    <w:rsid w:val="00DE0D7E"/>
    <w:rsid w:val="00DE1300"/>
    <w:rsid w:val="00DE222F"/>
    <w:rsid w:val="00DE31D2"/>
    <w:rsid w:val="00DE3B7C"/>
    <w:rsid w:val="00DE5A59"/>
    <w:rsid w:val="00E04B4E"/>
    <w:rsid w:val="00E061D8"/>
    <w:rsid w:val="00E064F8"/>
    <w:rsid w:val="00E07D1D"/>
    <w:rsid w:val="00E102DC"/>
    <w:rsid w:val="00E102F1"/>
    <w:rsid w:val="00E12459"/>
    <w:rsid w:val="00E12C95"/>
    <w:rsid w:val="00E12EB2"/>
    <w:rsid w:val="00E1494B"/>
    <w:rsid w:val="00E21E80"/>
    <w:rsid w:val="00E224F3"/>
    <w:rsid w:val="00E35B8A"/>
    <w:rsid w:val="00E35BA5"/>
    <w:rsid w:val="00E406A4"/>
    <w:rsid w:val="00E4114D"/>
    <w:rsid w:val="00E4116C"/>
    <w:rsid w:val="00E411CA"/>
    <w:rsid w:val="00E42EFF"/>
    <w:rsid w:val="00E44849"/>
    <w:rsid w:val="00E4550C"/>
    <w:rsid w:val="00E51032"/>
    <w:rsid w:val="00E53CA6"/>
    <w:rsid w:val="00E6182E"/>
    <w:rsid w:val="00E61E46"/>
    <w:rsid w:val="00E7153F"/>
    <w:rsid w:val="00E71B0F"/>
    <w:rsid w:val="00E747BD"/>
    <w:rsid w:val="00E76EB0"/>
    <w:rsid w:val="00E77222"/>
    <w:rsid w:val="00E82DD4"/>
    <w:rsid w:val="00E841F1"/>
    <w:rsid w:val="00E845B3"/>
    <w:rsid w:val="00E94D43"/>
    <w:rsid w:val="00E95083"/>
    <w:rsid w:val="00E97017"/>
    <w:rsid w:val="00EA22AA"/>
    <w:rsid w:val="00EA5CA7"/>
    <w:rsid w:val="00EA610B"/>
    <w:rsid w:val="00EB0113"/>
    <w:rsid w:val="00EB02E8"/>
    <w:rsid w:val="00EB31F4"/>
    <w:rsid w:val="00EB5010"/>
    <w:rsid w:val="00EB53A8"/>
    <w:rsid w:val="00EC0A6E"/>
    <w:rsid w:val="00EC1D75"/>
    <w:rsid w:val="00EC2919"/>
    <w:rsid w:val="00EC3489"/>
    <w:rsid w:val="00EC607E"/>
    <w:rsid w:val="00EC6F12"/>
    <w:rsid w:val="00EC7EE3"/>
    <w:rsid w:val="00ED0A9D"/>
    <w:rsid w:val="00ED1D7B"/>
    <w:rsid w:val="00ED23BD"/>
    <w:rsid w:val="00ED2BDA"/>
    <w:rsid w:val="00ED3C09"/>
    <w:rsid w:val="00ED6D12"/>
    <w:rsid w:val="00EE461E"/>
    <w:rsid w:val="00EE7ED5"/>
    <w:rsid w:val="00EF33B9"/>
    <w:rsid w:val="00EF524F"/>
    <w:rsid w:val="00EF66D3"/>
    <w:rsid w:val="00EF7B73"/>
    <w:rsid w:val="00F02728"/>
    <w:rsid w:val="00F050F0"/>
    <w:rsid w:val="00F05436"/>
    <w:rsid w:val="00F06112"/>
    <w:rsid w:val="00F06327"/>
    <w:rsid w:val="00F06DAE"/>
    <w:rsid w:val="00F07898"/>
    <w:rsid w:val="00F0789E"/>
    <w:rsid w:val="00F103C8"/>
    <w:rsid w:val="00F1278E"/>
    <w:rsid w:val="00F160A4"/>
    <w:rsid w:val="00F1681F"/>
    <w:rsid w:val="00F2029F"/>
    <w:rsid w:val="00F21655"/>
    <w:rsid w:val="00F2333E"/>
    <w:rsid w:val="00F245B4"/>
    <w:rsid w:val="00F249EB"/>
    <w:rsid w:val="00F250A2"/>
    <w:rsid w:val="00F31D66"/>
    <w:rsid w:val="00F34732"/>
    <w:rsid w:val="00F35D5A"/>
    <w:rsid w:val="00F379BC"/>
    <w:rsid w:val="00F412C0"/>
    <w:rsid w:val="00F46BE2"/>
    <w:rsid w:val="00F46C91"/>
    <w:rsid w:val="00F53260"/>
    <w:rsid w:val="00F54416"/>
    <w:rsid w:val="00F57862"/>
    <w:rsid w:val="00F63FF6"/>
    <w:rsid w:val="00F64879"/>
    <w:rsid w:val="00F67A18"/>
    <w:rsid w:val="00F67FB3"/>
    <w:rsid w:val="00F72ECF"/>
    <w:rsid w:val="00F749FF"/>
    <w:rsid w:val="00F81A25"/>
    <w:rsid w:val="00F81ACA"/>
    <w:rsid w:val="00F86970"/>
    <w:rsid w:val="00F92BC1"/>
    <w:rsid w:val="00F94484"/>
    <w:rsid w:val="00FA0418"/>
    <w:rsid w:val="00FA05D3"/>
    <w:rsid w:val="00FA17DB"/>
    <w:rsid w:val="00FA27B3"/>
    <w:rsid w:val="00FA322F"/>
    <w:rsid w:val="00FA4019"/>
    <w:rsid w:val="00FA4747"/>
    <w:rsid w:val="00FA5923"/>
    <w:rsid w:val="00FB012C"/>
    <w:rsid w:val="00FB2023"/>
    <w:rsid w:val="00FB2BE0"/>
    <w:rsid w:val="00FB438B"/>
    <w:rsid w:val="00FB7D1D"/>
    <w:rsid w:val="00FC0300"/>
    <w:rsid w:val="00FC139D"/>
    <w:rsid w:val="00FC2510"/>
    <w:rsid w:val="00FC6A7C"/>
    <w:rsid w:val="00FC7855"/>
    <w:rsid w:val="00FD36BF"/>
    <w:rsid w:val="00FE6C48"/>
    <w:rsid w:val="00FF058B"/>
    <w:rsid w:val="00FF0D95"/>
    <w:rsid w:val="00FF1472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59241"/>
  <w15:docId w15:val="{7D909996-56F0-4507-95E5-9796E826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1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EF"/>
  </w:style>
  <w:style w:type="paragraph" w:styleId="Footer">
    <w:name w:val="footer"/>
    <w:basedOn w:val="Normal"/>
    <w:link w:val="Foot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EF"/>
  </w:style>
  <w:style w:type="paragraph" w:styleId="BalloonText">
    <w:name w:val="Balloon Text"/>
    <w:basedOn w:val="Normal"/>
    <w:link w:val="BalloonTextChar"/>
    <w:uiPriority w:val="99"/>
    <w:semiHidden/>
    <w:unhideWhenUsed/>
    <w:rsid w:val="003E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07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2E0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bg-BG"/>
    </w:rPr>
  </w:style>
  <w:style w:type="table" w:styleId="TableGrid">
    <w:name w:val="Table Grid"/>
    <w:basedOn w:val="TableNormal"/>
    <w:uiPriority w:val="59"/>
    <w:rsid w:val="0095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E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2E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t\Documents\Doc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41E3-2F51-487E-A819-BE8D2C2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467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Plamen</dc:creator>
  <cp:lastModifiedBy>Plamen</cp:lastModifiedBy>
  <cp:revision>9</cp:revision>
  <cp:lastPrinted>2022-07-08T10:16:00Z</cp:lastPrinted>
  <dcterms:created xsi:type="dcterms:W3CDTF">2022-06-29T11:44:00Z</dcterms:created>
  <dcterms:modified xsi:type="dcterms:W3CDTF">2022-10-03T05:19:00Z</dcterms:modified>
</cp:coreProperties>
</file>