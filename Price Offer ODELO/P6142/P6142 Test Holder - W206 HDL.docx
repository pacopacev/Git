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E2B6" w14:textId="77777777" w:rsidR="00176C70" w:rsidRDefault="00176C70">
      <w:r>
        <w:rPr>
          <w:noProof/>
        </w:rPr>
        <w:drawing>
          <wp:inline distT="0" distB="0" distL="0" distR="0" wp14:anchorId="1577637C" wp14:editId="2030467E">
            <wp:extent cx="2505456" cy="640080"/>
            <wp:effectExtent l="0" t="0" r="9525" b="7620"/>
            <wp:docPr id="1" name="Picture 1" descr="ELOPAR LOGO M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OPAR LOGO MAV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56" cy="64008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7D0C">
        <w:rPr>
          <w:b/>
          <w:color w:val="17365D" w:themeColor="text2" w:themeShade="BF"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miter w14:lim="0"/>
          </w14:textOutline>
        </w:rPr>
        <w:t>OFFER</w:t>
      </w:r>
    </w:p>
    <w:p w14:paraId="4FD44F03" w14:textId="5B855519" w:rsidR="00176C70" w:rsidRPr="00A9469D" w:rsidRDefault="00176C70" w:rsidP="00176C70">
      <w:pPr>
        <w:rPr>
          <w:rFonts w:ascii="Lucida Bright" w:eastAsia="Gulim" w:hAnsi="Lucida Bright" w:cs="Consolas"/>
        </w:rPr>
      </w:pPr>
      <w:r w:rsidRPr="00A9469D">
        <w:rPr>
          <w:rFonts w:ascii="Lucida Bright" w:eastAsia="Batang" w:hAnsi="Lucida Bright" w:cs="Consolas"/>
        </w:rPr>
        <w:tab/>
      </w:r>
      <w:r w:rsidRPr="00A9469D">
        <w:rPr>
          <w:rFonts w:ascii="Lucida Bright" w:eastAsia="Batang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  <w:t>Date:</w:t>
      </w:r>
      <w:r w:rsidR="007044A8">
        <w:rPr>
          <w:rFonts w:ascii="Lucida Bright" w:eastAsia="Gulim" w:hAnsi="Lucida Bright" w:cs="Consolas"/>
        </w:rPr>
        <w:t xml:space="preserve"> </w:t>
      </w:r>
      <w:r w:rsidR="0074458F">
        <w:rPr>
          <w:rFonts w:ascii="Lucida Bright" w:eastAsia="Gulim" w:hAnsi="Lucida Bright" w:cs="Consolas"/>
          <w:lang w:val="en-GB"/>
        </w:rPr>
        <w:t>21</w:t>
      </w:r>
      <w:r w:rsidR="00115CCE" w:rsidRPr="00A64E20">
        <w:rPr>
          <w:rFonts w:ascii="Lucida Bright" w:eastAsia="Gulim" w:hAnsi="Lucida Bright" w:cs="Consolas"/>
        </w:rPr>
        <w:t>/</w:t>
      </w:r>
      <w:r w:rsidR="00025F94" w:rsidRPr="00A64E20">
        <w:rPr>
          <w:rFonts w:ascii="Lucida Bright" w:eastAsia="Gulim" w:hAnsi="Lucida Bright" w:cs="Consolas"/>
        </w:rPr>
        <w:t>0</w:t>
      </w:r>
      <w:r w:rsidR="00A64E20" w:rsidRPr="00A64E20">
        <w:rPr>
          <w:rFonts w:ascii="Lucida Bright" w:eastAsia="Gulim" w:hAnsi="Lucida Bright" w:cs="Consolas"/>
          <w:lang w:val="bg-BG"/>
        </w:rPr>
        <w:t>5</w:t>
      </w:r>
      <w:r w:rsidRPr="00A64E20">
        <w:rPr>
          <w:rFonts w:ascii="Lucida Bright" w:eastAsia="Gulim" w:hAnsi="Lucida Bright" w:cs="Consolas"/>
        </w:rPr>
        <w:t>/20</w:t>
      </w:r>
      <w:r w:rsidR="001D09AA" w:rsidRPr="00A64E20">
        <w:rPr>
          <w:rFonts w:ascii="Lucida Bright" w:eastAsia="Gulim" w:hAnsi="Lucida Bright" w:cs="Consolas"/>
        </w:rPr>
        <w:t>2</w:t>
      </w:r>
      <w:r w:rsidR="001D1C52" w:rsidRPr="00A64E20">
        <w:rPr>
          <w:rFonts w:ascii="Lucida Bright" w:eastAsia="Gulim" w:hAnsi="Lucida Bright" w:cs="Consolas"/>
        </w:rPr>
        <w:t>1</w:t>
      </w:r>
    </w:p>
    <w:p w14:paraId="1EE7F956" w14:textId="424A0263" w:rsidR="00176C70" w:rsidRPr="0074458F" w:rsidRDefault="00176C70" w:rsidP="00176C70">
      <w:pPr>
        <w:ind w:left="7200" w:firstLine="720"/>
        <w:rPr>
          <w:rFonts w:asciiTheme="minorHAnsi" w:eastAsia="Gulim" w:hAnsiTheme="minorHAnsi" w:cs="Consolas"/>
          <w:b/>
          <w:lang w:val="en-GB"/>
        </w:rPr>
      </w:pPr>
      <w:r w:rsidRPr="004E1904">
        <w:rPr>
          <w:rFonts w:ascii="Lucida Bright" w:eastAsia="Gulim" w:hAnsi="Lucida Bright" w:cs="Consolas"/>
          <w:b/>
        </w:rPr>
        <w:t xml:space="preserve">Offer No: </w:t>
      </w:r>
      <w:r w:rsidR="00E95083">
        <w:rPr>
          <w:rFonts w:ascii="Lucida Bright" w:eastAsia="Gulim" w:hAnsi="Lucida Bright" w:cs="Consolas"/>
          <w:b/>
        </w:rPr>
        <w:t>P</w:t>
      </w:r>
      <w:r w:rsidR="001D1C52">
        <w:rPr>
          <w:rFonts w:ascii="Lucida Bright" w:eastAsia="Gulim" w:hAnsi="Lucida Bright" w:cs="Consolas"/>
          <w:b/>
        </w:rPr>
        <w:t>6</w:t>
      </w:r>
      <w:r w:rsidR="006C74D3">
        <w:rPr>
          <w:rFonts w:ascii="Lucida Bright" w:eastAsia="Gulim" w:hAnsi="Lucida Bright" w:cs="Consolas"/>
          <w:b/>
        </w:rPr>
        <w:t>1</w:t>
      </w:r>
      <w:r w:rsidR="0074458F">
        <w:rPr>
          <w:rFonts w:ascii="Lucida Bright" w:eastAsia="Gulim" w:hAnsi="Lucida Bright" w:cs="Consolas"/>
          <w:b/>
          <w:lang w:val="en-GB"/>
        </w:rPr>
        <w:t>42</w:t>
      </w:r>
    </w:p>
    <w:p w14:paraId="44552A83" w14:textId="0EAE740D" w:rsidR="00176C70" w:rsidRPr="00A9469D" w:rsidRDefault="00176C70" w:rsidP="00176C70">
      <w:pPr>
        <w:spacing w:after="120"/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  <w:b/>
        </w:rPr>
        <w:t>From:</w:t>
      </w:r>
      <w:r w:rsidRPr="00A9469D">
        <w:rPr>
          <w:rFonts w:ascii="Lucida Bright" w:eastAsia="Gulim" w:hAnsi="Lucida Bright" w:cs="Consolas"/>
        </w:rPr>
        <w:t xml:space="preserve">  </w:t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="00D025A3">
        <w:rPr>
          <w:rFonts w:ascii="Lucida Bright" w:eastAsia="Gulim" w:hAnsi="Lucida Bright" w:cs="Consolas"/>
        </w:rPr>
        <w:t>Plamen DIMITROV</w:t>
      </w:r>
      <w:r w:rsidR="00B02183">
        <w:rPr>
          <w:rFonts w:ascii="Lucida Bright" w:eastAsia="Gulim" w:hAnsi="Lucida Bright" w:cs="Consolas"/>
        </w:rPr>
        <w:t xml:space="preserve"> / ELOPAR</w:t>
      </w:r>
      <w:r w:rsidR="00D025A3">
        <w:rPr>
          <w:rFonts w:ascii="Lucida Bright" w:eastAsia="Gulim" w:hAnsi="Lucida Bright" w:cs="Consolas"/>
        </w:rPr>
        <w:t xml:space="preserve"> L</w:t>
      </w:r>
      <w:r w:rsidR="00DA1F36">
        <w:rPr>
          <w:rFonts w:ascii="Lucida Bright" w:eastAsia="Gulim" w:hAnsi="Lucida Bright" w:cs="Consolas"/>
        </w:rPr>
        <w:t>TD</w:t>
      </w:r>
      <w:r w:rsidR="00D025A3">
        <w:rPr>
          <w:rFonts w:ascii="Lucida Bright" w:eastAsia="Gulim" w:hAnsi="Lucida Bright" w:cs="Consolas"/>
        </w:rPr>
        <w:t>.</w:t>
      </w:r>
    </w:p>
    <w:p w14:paraId="124CCE5E" w14:textId="1B6F2A6C" w:rsidR="00176C70" w:rsidRPr="00A9469D" w:rsidRDefault="00176C70" w:rsidP="00176C70">
      <w:pPr>
        <w:spacing w:after="120"/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  <w:b/>
        </w:rPr>
        <w:t xml:space="preserve">To: </w:t>
      </w:r>
      <w:r w:rsidRPr="00A9469D">
        <w:rPr>
          <w:rFonts w:ascii="Lucida Bright" w:eastAsia="Gulim" w:hAnsi="Lucida Bright" w:cs="Consolas"/>
          <w:b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="00974D71" w:rsidRPr="00974D71">
        <w:rPr>
          <w:rFonts w:ascii="Lucida Bright" w:eastAsia="Gulim" w:hAnsi="Lucida Bright" w:cs="Consolas"/>
        </w:rPr>
        <w:t>O</w:t>
      </w:r>
      <w:r w:rsidR="001D1C52">
        <w:rPr>
          <w:rFonts w:ascii="Lucida Bright" w:eastAsia="Gulim" w:hAnsi="Lucida Bright" w:cs="Consolas"/>
        </w:rPr>
        <w:t>DELO</w:t>
      </w:r>
      <w:r w:rsidR="00974D71">
        <w:rPr>
          <w:rFonts w:ascii="Lucida Bright" w:eastAsia="Gulim" w:hAnsi="Lucida Bright" w:cs="Consolas"/>
        </w:rPr>
        <w:t xml:space="preserve"> </w:t>
      </w:r>
      <w:r w:rsidRPr="00A9469D">
        <w:rPr>
          <w:rFonts w:ascii="Lucida Bright" w:eastAsia="Gulim" w:hAnsi="Lucida Bright" w:cs="Consolas"/>
        </w:rPr>
        <w:t>Purchasing Department</w:t>
      </w:r>
    </w:p>
    <w:p w14:paraId="27959968" w14:textId="77777777" w:rsidR="00176C70" w:rsidRPr="00A9469D" w:rsidRDefault="00176C70" w:rsidP="00176C70">
      <w:pPr>
        <w:spacing w:after="120"/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  <w:b/>
        </w:rPr>
        <w:t>Subject:</w:t>
      </w:r>
      <w:r w:rsidRPr="00A9469D">
        <w:rPr>
          <w:rFonts w:ascii="Lucida Bright" w:eastAsia="Gulim" w:hAnsi="Lucida Bright" w:cs="Consolas"/>
        </w:rPr>
        <w:t xml:space="preserve"> </w:t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  <w:t xml:space="preserve">Price Offer </w:t>
      </w:r>
    </w:p>
    <w:p w14:paraId="312AF988" w14:textId="77777777" w:rsidR="00AD4251" w:rsidRPr="00C27F33" w:rsidRDefault="00AD4251" w:rsidP="00176C70">
      <w:pPr>
        <w:rPr>
          <w:rFonts w:asciiTheme="minorHAnsi" w:eastAsia="Gulim" w:hAnsiTheme="minorHAnsi" w:cs="Consolas"/>
          <w:lang w:val="bg-BG"/>
        </w:rPr>
      </w:pPr>
    </w:p>
    <w:p w14:paraId="58B3AC93" w14:textId="77777777" w:rsidR="00176C70" w:rsidRPr="00A9469D" w:rsidRDefault="00176C70" w:rsidP="00176C70">
      <w:pPr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</w:rPr>
        <w:t>Hello,</w:t>
      </w:r>
    </w:p>
    <w:p w14:paraId="7FF058E4" w14:textId="041CD571" w:rsidR="00176C70" w:rsidRPr="00A9469D" w:rsidRDefault="00ED7CEF" w:rsidP="00176C70">
      <w:pPr>
        <w:rPr>
          <w:rFonts w:ascii="Lucida Bright" w:eastAsia="Gulim" w:hAnsi="Lucida Bright" w:cs="Consolas"/>
        </w:rPr>
      </w:pPr>
      <w:r>
        <w:rPr>
          <w:rFonts w:ascii="Lucida Bright" w:eastAsia="Gulim" w:hAnsi="Lucida Bright" w:cs="Consolas"/>
        </w:rPr>
        <w:t>a</w:t>
      </w:r>
      <w:r w:rsidR="00176C70" w:rsidRPr="00A9469D">
        <w:rPr>
          <w:rFonts w:ascii="Lucida Bright" w:eastAsia="Gulim" w:hAnsi="Lucida Bright" w:cs="Consolas"/>
        </w:rPr>
        <w:t xml:space="preserve">s you see on </w:t>
      </w:r>
      <w:r w:rsidR="00994DD6" w:rsidRPr="00A9469D">
        <w:rPr>
          <w:rFonts w:ascii="Lucida Bright" w:eastAsia="Gulim" w:hAnsi="Lucida Bright" w:cs="Consolas"/>
        </w:rPr>
        <w:t>below,</w:t>
      </w:r>
      <w:r w:rsidR="00176C70" w:rsidRPr="00A9469D">
        <w:rPr>
          <w:rFonts w:ascii="Lucida Bright" w:eastAsia="Gulim" w:hAnsi="Lucida Bright" w:cs="Consolas"/>
        </w:rPr>
        <w:t xml:space="preserve"> we are sending price offer for quoted materials from your side.</w:t>
      </w:r>
    </w:p>
    <w:p w14:paraId="428F2CB2" w14:textId="77777777" w:rsidR="007044A8" w:rsidRDefault="00176C70" w:rsidP="00176C70">
      <w:pPr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</w:rPr>
        <w:t>If you have any question please do not hesitate to contact with us.</w:t>
      </w:r>
    </w:p>
    <w:tbl>
      <w:tblPr>
        <w:tblStyle w:val="TableGrid"/>
        <w:tblW w:w="104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4653"/>
        <w:gridCol w:w="1800"/>
        <w:gridCol w:w="1440"/>
        <w:gridCol w:w="1890"/>
      </w:tblGrid>
      <w:tr w:rsidR="001D1C52" w14:paraId="6C90FA57" w14:textId="6C3C4BE3" w:rsidTr="00A64E20">
        <w:trPr>
          <w:trHeight w:val="91"/>
        </w:trPr>
        <w:tc>
          <w:tcPr>
            <w:tcW w:w="709" w:type="dxa"/>
          </w:tcPr>
          <w:p w14:paraId="09B28AE6" w14:textId="77777777" w:rsidR="001D1C52" w:rsidRDefault="001D1C52" w:rsidP="00783E5A">
            <w:pPr>
              <w:jc w:val="center"/>
              <w:rPr>
                <w:rFonts w:ascii="Lucida Bright" w:eastAsia="Gulim" w:hAnsi="Lucida Bright" w:cs="Consolas"/>
              </w:rPr>
            </w:pPr>
            <w:r w:rsidRPr="00E07D1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Item</w:t>
            </w:r>
          </w:p>
        </w:tc>
        <w:tc>
          <w:tcPr>
            <w:tcW w:w="4653" w:type="dxa"/>
          </w:tcPr>
          <w:p w14:paraId="2187520E" w14:textId="77777777" w:rsidR="001D1C52" w:rsidRDefault="001D1C52" w:rsidP="00783E5A">
            <w:pPr>
              <w:jc w:val="center"/>
              <w:rPr>
                <w:rFonts w:ascii="Lucida Bright" w:eastAsia="Gulim" w:hAnsi="Lucida Bright" w:cs="Consolas"/>
              </w:rPr>
            </w:pPr>
            <w:r w:rsidRPr="00E07D1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Description for Material</w:t>
            </w:r>
          </w:p>
        </w:tc>
        <w:tc>
          <w:tcPr>
            <w:tcW w:w="1800" w:type="dxa"/>
          </w:tcPr>
          <w:p w14:paraId="5F6394E9" w14:textId="3BE57D51" w:rsidR="001D1C52" w:rsidRDefault="001D1C52" w:rsidP="00783E5A">
            <w:pPr>
              <w:jc w:val="center"/>
              <w:rPr>
                <w:rFonts w:ascii="Lucida Bright" w:eastAsia="Gulim" w:hAnsi="Lucida Bright" w:cs="Consolas"/>
              </w:rPr>
            </w:pPr>
            <w:r w:rsidRPr="00E07D1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Unit Price</w:t>
            </w:r>
            <w:r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, EUR</w:t>
            </w:r>
          </w:p>
        </w:tc>
        <w:tc>
          <w:tcPr>
            <w:tcW w:w="1440" w:type="dxa"/>
          </w:tcPr>
          <w:p w14:paraId="736BA2E3" w14:textId="4E5C97A2" w:rsidR="001D1C52" w:rsidRPr="00E07D1D" w:rsidRDefault="001D1C52" w:rsidP="00783E5A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</w:pPr>
            <w:r w:rsidRPr="000C3397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Quantity</w:t>
            </w:r>
          </w:p>
        </w:tc>
        <w:tc>
          <w:tcPr>
            <w:tcW w:w="1890" w:type="dxa"/>
          </w:tcPr>
          <w:p w14:paraId="0A54A6D5" w14:textId="1E8CD420" w:rsidR="001D1C52" w:rsidRDefault="001D1C52" w:rsidP="00783E5A">
            <w:pPr>
              <w:jc w:val="center"/>
              <w:rPr>
                <w:rFonts w:ascii="Lucida Bright" w:eastAsia="Gulim" w:hAnsi="Lucida Bright" w:cs="Consolas"/>
              </w:rPr>
            </w:pPr>
            <w:r w:rsidRPr="00521D81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Total Price</w:t>
            </w:r>
            <w:r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, EUR</w:t>
            </w:r>
          </w:p>
        </w:tc>
      </w:tr>
      <w:tr w:rsidR="006C74D3" w14:paraId="2BBC593C" w14:textId="77777777" w:rsidTr="0074458F">
        <w:trPr>
          <w:trHeight w:val="2195"/>
        </w:trPr>
        <w:tc>
          <w:tcPr>
            <w:tcW w:w="709" w:type="dxa"/>
          </w:tcPr>
          <w:p w14:paraId="3D53F36A" w14:textId="77777777" w:rsidR="0074458F" w:rsidRDefault="0074458F" w:rsidP="006C74D3">
            <w:pPr>
              <w:jc w:val="center"/>
              <w:rPr>
                <w:rFonts w:ascii="Lucida Bright" w:hAnsi="Lucida Bright" w:cs="Calibri"/>
                <w:b/>
                <w:bCs/>
                <w:color w:val="000000"/>
                <w:sz w:val="18"/>
                <w:szCs w:val="18"/>
              </w:rPr>
            </w:pPr>
          </w:p>
          <w:p w14:paraId="2533B0FB" w14:textId="77777777" w:rsidR="0074458F" w:rsidRDefault="0074458F" w:rsidP="006C74D3">
            <w:pPr>
              <w:jc w:val="center"/>
              <w:rPr>
                <w:rFonts w:ascii="Lucida Bright" w:hAnsi="Lucida Bright" w:cs="Calibri"/>
                <w:b/>
                <w:bCs/>
                <w:color w:val="000000"/>
                <w:sz w:val="18"/>
                <w:szCs w:val="18"/>
              </w:rPr>
            </w:pPr>
          </w:p>
          <w:p w14:paraId="281C4828" w14:textId="77777777" w:rsidR="0074458F" w:rsidRDefault="0074458F" w:rsidP="006C74D3">
            <w:pPr>
              <w:jc w:val="center"/>
              <w:rPr>
                <w:rFonts w:ascii="Lucida Bright" w:hAnsi="Lucida Bright" w:cs="Calibri"/>
                <w:b/>
                <w:bCs/>
                <w:color w:val="000000"/>
                <w:sz w:val="18"/>
                <w:szCs w:val="18"/>
              </w:rPr>
            </w:pPr>
          </w:p>
          <w:p w14:paraId="50E21667" w14:textId="77777777" w:rsidR="0074458F" w:rsidRDefault="0074458F" w:rsidP="006C74D3">
            <w:pPr>
              <w:jc w:val="center"/>
              <w:rPr>
                <w:rFonts w:ascii="Lucida Bright" w:hAnsi="Lucida Bright" w:cs="Calibri"/>
                <w:b/>
                <w:bCs/>
                <w:color w:val="000000"/>
                <w:sz w:val="18"/>
                <w:szCs w:val="18"/>
              </w:rPr>
            </w:pPr>
          </w:p>
          <w:p w14:paraId="021C3155" w14:textId="6008E911" w:rsidR="006C74D3" w:rsidRPr="00E07D1D" w:rsidRDefault="006C74D3" w:rsidP="006C74D3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Lucida Bright" w:hAnsi="Lucida Bright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653" w:type="dxa"/>
          </w:tcPr>
          <w:p w14:paraId="33D1B9C8" w14:textId="499A611E" w:rsidR="006C74D3" w:rsidRDefault="0074458F" w:rsidP="006C53C6">
            <w:pPr>
              <w:jc w:val="center"/>
              <w:rPr>
                <w:rFonts w:ascii="Lucida Bright" w:eastAsia="Gulim" w:hAnsi="Lucida Bright" w:cs="Consolas"/>
                <w:b/>
                <w:bCs/>
                <w:sz w:val="18"/>
                <w:szCs w:val="18"/>
              </w:rPr>
            </w:pPr>
            <w:r w:rsidRPr="0074458F">
              <w:rPr>
                <w:rFonts w:ascii="Lucida Bright" w:eastAsia="Gulim" w:hAnsi="Lucida Bright" w:cs="Consolas"/>
                <w:b/>
                <w:bCs/>
                <w:sz w:val="18"/>
                <w:szCs w:val="18"/>
              </w:rPr>
              <w:t xml:space="preserve">Test Holder - W206 </w:t>
            </w:r>
            <w:r>
              <w:rPr>
                <w:rFonts w:ascii="Lucida Bright" w:eastAsia="Gulim" w:hAnsi="Lucida Bright" w:cs="Consolas"/>
                <w:b/>
                <w:bCs/>
                <w:sz w:val="18"/>
                <w:szCs w:val="18"/>
              </w:rPr>
              <w:t>HD</w:t>
            </w:r>
            <w:r w:rsidRPr="0074458F">
              <w:rPr>
                <w:rFonts w:ascii="Lucida Bright" w:eastAsia="Gulim" w:hAnsi="Lucida Bright" w:cs="Consolas"/>
                <w:b/>
                <w:bCs/>
                <w:sz w:val="18"/>
                <w:szCs w:val="18"/>
              </w:rPr>
              <w:t>L</w:t>
            </w:r>
          </w:p>
          <w:p w14:paraId="27D1D464" w14:textId="77777777" w:rsidR="0074458F" w:rsidRPr="0074458F" w:rsidRDefault="0074458F" w:rsidP="0074458F">
            <w:pPr>
              <w:pStyle w:val="ListParagraph"/>
              <w:numPr>
                <w:ilvl w:val="0"/>
                <w:numId w:val="7"/>
              </w:numPr>
              <w:rPr>
                <w:rFonts w:ascii="Lucida Bright" w:eastAsia="Gulim" w:hAnsi="Lucida Bright" w:cs="Consolas"/>
                <w:b/>
                <w:bCs/>
                <w:sz w:val="18"/>
                <w:szCs w:val="18"/>
                <w:lang w:val="en-GB"/>
              </w:rPr>
            </w:pPr>
            <w:r w:rsidRPr="0074458F">
              <w:rPr>
                <w:rFonts w:ascii="Lucida Bright" w:eastAsia="Gulim" w:hAnsi="Lucida Bright" w:cs="Consolas"/>
                <w:b/>
                <w:bCs/>
                <w:sz w:val="18"/>
                <w:szCs w:val="18"/>
                <w:lang w:val="en-GB"/>
              </w:rPr>
              <w:t>10.25.19187A</w:t>
            </w:r>
          </w:p>
          <w:p w14:paraId="428C9F8E" w14:textId="7C6AA926" w:rsidR="0074458F" w:rsidRPr="0074458F" w:rsidRDefault="0074458F" w:rsidP="0074458F">
            <w:pPr>
              <w:pStyle w:val="ListParagraph"/>
              <w:numPr>
                <w:ilvl w:val="0"/>
                <w:numId w:val="7"/>
              </w:numPr>
              <w:rPr>
                <w:rFonts w:ascii="Lucida Bright" w:eastAsia="Gulim" w:hAnsi="Lucida Bright" w:cs="Consolas"/>
                <w:b/>
                <w:bCs/>
                <w:sz w:val="18"/>
                <w:szCs w:val="18"/>
              </w:rPr>
            </w:pPr>
            <w:r w:rsidRPr="0074458F">
              <w:rPr>
                <w:rFonts w:ascii="Lucida Bright" w:eastAsia="Gulim" w:hAnsi="Lucida Bright" w:cs="Consolas"/>
                <w:b/>
                <w:bCs/>
                <w:sz w:val="18"/>
                <w:szCs w:val="18"/>
                <w:lang w:val="en-GB"/>
              </w:rPr>
              <w:t>10.25.19188A</w:t>
            </w:r>
          </w:p>
          <w:p w14:paraId="0B41E91C" w14:textId="45553091" w:rsidR="0074458F" w:rsidRDefault="0074458F" w:rsidP="0074458F">
            <w:pPr>
              <w:rPr>
                <w:rFonts w:ascii="Lucida Bright" w:eastAsia="Gulim" w:hAnsi="Lucida Bright" w:cs="Consolas"/>
                <w:b/>
                <w:bCs/>
                <w:color w:val="FF0000"/>
                <w:sz w:val="18"/>
                <w:szCs w:val="1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03503B0" wp14:editId="4F4722BF">
                  <wp:extent cx="1266825" cy="1305084"/>
                  <wp:effectExtent l="19050" t="19050" r="9525" b="285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78" cy="1359637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9D43CD" w14:textId="1CF3A1FE" w:rsidR="0074458F" w:rsidRPr="00A64E20" w:rsidRDefault="0074458F" w:rsidP="0074458F">
            <w:pPr>
              <w:rPr>
                <w:rFonts w:ascii="Lucida Bright" w:eastAsia="Gulim" w:hAnsi="Lucida Bright" w:cs="Consolas"/>
                <w:b/>
                <w:bCs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1800" w:type="dxa"/>
          </w:tcPr>
          <w:p w14:paraId="5EFE9C2E" w14:textId="77777777" w:rsidR="0074458F" w:rsidRDefault="0074458F" w:rsidP="006C74D3">
            <w:pPr>
              <w:jc w:val="center"/>
              <w:rPr>
                <w:rFonts w:asciiTheme="minorHAnsi" w:eastAsia="Gulim" w:hAnsiTheme="minorHAnsi" w:cs="Consolas"/>
                <w:b/>
                <w:bCs/>
                <w:sz w:val="18"/>
                <w:szCs w:val="18"/>
                <w:lang w:val="bg-BG"/>
              </w:rPr>
            </w:pPr>
          </w:p>
          <w:p w14:paraId="52151AB7" w14:textId="77777777" w:rsidR="0074458F" w:rsidRDefault="0074458F" w:rsidP="006C74D3">
            <w:pPr>
              <w:jc w:val="center"/>
              <w:rPr>
                <w:rFonts w:asciiTheme="minorHAnsi" w:eastAsia="Gulim" w:hAnsiTheme="minorHAnsi" w:cs="Consolas"/>
                <w:b/>
                <w:bCs/>
                <w:sz w:val="18"/>
                <w:szCs w:val="18"/>
                <w:lang w:val="bg-BG"/>
              </w:rPr>
            </w:pPr>
          </w:p>
          <w:p w14:paraId="5EDC5F3A" w14:textId="77777777" w:rsidR="0074458F" w:rsidRDefault="0074458F" w:rsidP="006C74D3">
            <w:pPr>
              <w:jc w:val="center"/>
              <w:rPr>
                <w:rFonts w:asciiTheme="minorHAnsi" w:eastAsia="Gulim" w:hAnsiTheme="minorHAnsi" w:cs="Consolas"/>
                <w:b/>
                <w:bCs/>
                <w:sz w:val="18"/>
                <w:szCs w:val="18"/>
                <w:lang w:val="bg-BG"/>
              </w:rPr>
            </w:pPr>
          </w:p>
          <w:p w14:paraId="370C62C0" w14:textId="77777777" w:rsidR="0074458F" w:rsidRDefault="0074458F" w:rsidP="006C74D3">
            <w:pPr>
              <w:jc w:val="center"/>
              <w:rPr>
                <w:rFonts w:asciiTheme="minorHAnsi" w:eastAsia="Gulim" w:hAnsiTheme="minorHAnsi" w:cs="Consolas"/>
                <w:b/>
                <w:bCs/>
                <w:sz w:val="18"/>
                <w:szCs w:val="18"/>
                <w:lang w:val="bg-BG"/>
              </w:rPr>
            </w:pPr>
          </w:p>
          <w:p w14:paraId="423ED29C" w14:textId="473E2B35" w:rsidR="006C74D3" w:rsidRPr="00A64E20" w:rsidRDefault="0074458F" w:rsidP="006C74D3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</w:pPr>
            <w:r w:rsidRPr="0074458F">
              <w:rPr>
                <w:rFonts w:ascii="Lucida Bright" w:eastAsia="Gulim" w:hAnsi="Lucida Bright" w:cs="Consolas"/>
                <w:b/>
                <w:bCs/>
                <w:sz w:val="18"/>
                <w:szCs w:val="18"/>
                <w:lang w:val="bg-BG"/>
              </w:rPr>
              <w:t>149.42</w:t>
            </w:r>
          </w:p>
        </w:tc>
        <w:tc>
          <w:tcPr>
            <w:tcW w:w="1440" w:type="dxa"/>
          </w:tcPr>
          <w:p w14:paraId="2523ACD0" w14:textId="77777777" w:rsidR="0074458F" w:rsidRDefault="0074458F" w:rsidP="006C74D3">
            <w:pPr>
              <w:jc w:val="center"/>
              <w:rPr>
                <w:rFonts w:ascii="Lucida Bright" w:hAnsi="Lucida Bright"/>
                <w:b/>
                <w:bCs/>
                <w:sz w:val="18"/>
                <w:szCs w:val="18"/>
              </w:rPr>
            </w:pPr>
          </w:p>
          <w:p w14:paraId="52BFA1A7" w14:textId="77777777" w:rsidR="0074458F" w:rsidRDefault="0074458F" w:rsidP="006C74D3">
            <w:pPr>
              <w:jc w:val="center"/>
              <w:rPr>
                <w:rFonts w:ascii="Lucida Bright" w:hAnsi="Lucida Bright"/>
                <w:b/>
                <w:bCs/>
                <w:sz w:val="18"/>
                <w:szCs w:val="18"/>
              </w:rPr>
            </w:pPr>
          </w:p>
          <w:p w14:paraId="2B8012DA" w14:textId="77777777" w:rsidR="0074458F" w:rsidRDefault="0074458F" w:rsidP="006C74D3">
            <w:pPr>
              <w:jc w:val="center"/>
              <w:rPr>
                <w:rFonts w:ascii="Lucida Bright" w:hAnsi="Lucida Bright"/>
                <w:b/>
                <w:bCs/>
                <w:sz w:val="18"/>
                <w:szCs w:val="18"/>
              </w:rPr>
            </w:pPr>
          </w:p>
          <w:p w14:paraId="5E788616" w14:textId="77777777" w:rsidR="0074458F" w:rsidRDefault="0074458F" w:rsidP="006C74D3">
            <w:pPr>
              <w:jc w:val="center"/>
              <w:rPr>
                <w:rFonts w:ascii="Lucida Bright" w:hAnsi="Lucida Bright"/>
                <w:b/>
                <w:bCs/>
                <w:sz w:val="18"/>
                <w:szCs w:val="18"/>
              </w:rPr>
            </w:pPr>
          </w:p>
          <w:p w14:paraId="7F2291EB" w14:textId="6B600A50" w:rsidR="006C74D3" w:rsidRPr="00A64E20" w:rsidRDefault="00243F43" w:rsidP="006C74D3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</w:pPr>
            <w:r w:rsidRPr="00A64E20">
              <w:rPr>
                <w:rFonts w:ascii="Lucida Bright" w:hAnsi="Lucida Bright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90" w:type="dxa"/>
          </w:tcPr>
          <w:p w14:paraId="7B72B1DE" w14:textId="77777777" w:rsidR="0074458F" w:rsidRDefault="0074458F" w:rsidP="006C74D3">
            <w:pPr>
              <w:jc w:val="center"/>
              <w:rPr>
                <w:rFonts w:asciiTheme="minorHAnsi" w:eastAsia="Gulim" w:hAnsiTheme="minorHAnsi" w:cs="Consolas"/>
                <w:b/>
                <w:bCs/>
                <w:sz w:val="18"/>
                <w:szCs w:val="18"/>
                <w:lang w:val="bg-BG"/>
              </w:rPr>
            </w:pPr>
          </w:p>
          <w:p w14:paraId="03945583" w14:textId="77777777" w:rsidR="0074458F" w:rsidRDefault="0074458F" w:rsidP="006C74D3">
            <w:pPr>
              <w:jc w:val="center"/>
              <w:rPr>
                <w:rFonts w:asciiTheme="minorHAnsi" w:eastAsia="Gulim" w:hAnsiTheme="minorHAnsi" w:cs="Consolas"/>
                <w:b/>
                <w:bCs/>
                <w:sz w:val="18"/>
                <w:szCs w:val="18"/>
                <w:lang w:val="bg-BG"/>
              </w:rPr>
            </w:pPr>
          </w:p>
          <w:p w14:paraId="00C92EA9" w14:textId="77777777" w:rsidR="0074458F" w:rsidRDefault="0074458F" w:rsidP="006C74D3">
            <w:pPr>
              <w:jc w:val="center"/>
              <w:rPr>
                <w:rFonts w:asciiTheme="minorHAnsi" w:eastAsia="Gulim" w:hAnsiTheme="minorHAnsi" w:cs="Consolas"/>
                <w:b/>
                <w:bCs/>
                <w:sz w:val="18"/>
                <w:szCs w:val="18"/>
                <w:lang w:val="bg-BG"/>
              </w:rPr>
            </w:pPr>
          </w:p>
          <w:p w14:paraId="13FB869E" w14:textId="77777777" w:rsidR="0074458F" w:rsidRDefault="0074458F" w:rsidP="006C74D3">
            <w:pPr>
              <w:jc w:val="center"/>
              <w:rPr>
                <w:rFonts w:asciiTheme="minorHAnsi" w:eastAsia="Gulim" w:hAnsiTheme="minorHAnsi" w:cs="Consolas"/>
                <w:b/>
                <w:bCs/>
                <w:sz w:val="18"/>
                <w:szCs w:val="18"/>
                <w:lang w:val="bg-BG"/>
              </w:rPr>
            </w:pPr>
          </w:p>
          <w:p w14:paraId="6C44F01C" w14:textId="410FBE12" w:rsidR="006C74D3" w:rsidRPr="00A64E20" w:rsidRDefault="0074458F" w:rsidP="006C74D3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  <w:lang w:val="bg-BG"/>
              </w:rPr>
            </w:pPr>
            <w:r w:rsidRPr="0074458F">
              <w:rPr>
                <w:rFonts w:ascii="Lucida Bright" w:eastAsia="Gulim" w:hAnsi="Lucida Bright" w:cs="Consolas"/>
                <w:b/>
                <w:bCs/>
                <w:sz w:val="18"/>
                <w:szCs w:val="18"/>
                <w:lang w:val="bg-BG"/>
              </w:rPr>
              <w:t>149.42</w:t>
            </w:r>
          </w:p>
        </w:tc>
      </w:tr>
    </w:tbl>
    <w:p w14:paraId="57926EA8" w14:textId="062498E3" w:rsidR="00AA5908" w:rsidRDefault="00AA5908" w:rsidP="000877D5"/>
    <w:p w14:paraId="6BF9ED74" w14:textId="03387522" w:rsidR="008F0F87" w:rsidRPr="00974D71" w:rsidRDefault="0008252B" w:rsidP="008B3FAB">
      <w:pPr>
        <w:rPr>
          <w:rFonts w:ascii="Lucida Bright" w:eastAsia="Gulim" w:hAnsi="Lucida Bright" w:cs="Arial"/>
          <w:i/>
        </w:rPr>
      </w:pPr>
      <w:r>
        <w:rPr>
          <w:rFonts w:ascii="Lucida Bright" w:eastAsia="Gulim" w:hAnsi="Lucida Bright" w:cs="Arial"/>
          <w:i/>
        </w:rPr>
        <w:t xml:space="preserve">                                                          </w:t>
      </w:r>
    </w:p>
    <w:p w14:paraId="3DE483CB" w14:textId="5A284073" w:rsidR="003D36A3" w:rsidRPr="001D1C52" w:rsidRDefault="00CC5A4C" w:rsidP="001D1C52">
      <w:pPr>
        <w:jc w:val="both"/>
        <w:rPr>
          <w:rFonts w:ascii="Lucida Bright" w:eastAsia="Gulim" w:hAnsi="Lucida Bright" w:cs="Consolas"/>
          <w:b/>
          <w:bCs/>
          <w:iCs/>
          <w:sz w:val="20"/>
          <w:szCs w:val="20"/>
        </w:rPr>
      </w:pPr>
      <w:r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>Terms</w:t>
      </w:r>
      <w:r w:rsidR="00DA1F36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 </w:t>
      </w:r>
      <w:r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>and</w:t>
      </w:r>
      <w:r w:rsidR="00DA1F36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 </w:t>
      </w:r>
      <w:r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>Conditions</w:t>
      </w:r>
      <w:r w:rsidR="008A7591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 </w:t>
      </w:r>
      <w:r w:rsidR="008B3FAB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of </w:t>
      </w:r>
      <w:r w:rsidR="00E95083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>Delivery</w:t>
      </w:r>
      <w:r w:rsidR="008B3FAB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>:</w:t>
      </w:r>
      <w:r w:rsidR="008F62C4" w:rsidRPr="0080117A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 </w:t>
      </w:r>
    </w:p>
    <w:p w14:paraId="74B956D0" w14:textId="77777777" w:rsidR="00F2006D" w:rsidRPr="00F2006D" w:rsidRDefault="00F2006D" w:rsidP="00F2006D">
      <w:pPr>
        <w:pStyle w:val="ListParagraph"/>
        <w:numPr>
          <w:ilvl w:val="0"/>
          <w:numId w:val="6"/>
        </w:numPr>
        <w:rPr>
          <w:rFonts w:ascii="Lucida Bright" w:eastAsia="Gulim" w:hAnsi="Lucida Bright" w:cs="Consolas"/>
          <w:b/>
          <w:bCs/>
          <w:iCs/>
          <w:sz w:val="20"/>
          <w:szCs w:val="20"/>
        </w:rPr>
      </w:pPr>
      <w:proofErr w:type="spellStart"/>
      <w:r w:rsidRPr="00F2006D">
        <w:rPr>
          <w:rFonts w:ascii="Lucida Bright" w:eastAsia="Gulim" w:hAnsi="Lucida Bright" w:cs="Consolas"/>
          <w:b/>
          <w:bCs/>
          <w:iCs/>
          <w:sz w:val="20"/>
          <w:szCs w:val="20"/>
        </w:rPr>
        <w:t>Exwork</w:t>
      </w:r>
      <w:proofErr w:type="spellEnd"/>
      <w:r w:rsidRPr="00F2006D">
        <w:rPr>
          <w:rFonts w:ascii="Lucida Bright" w:eastAsia="Gulim" w:hAnsi="Lucida Bright" w:cs="Consolas"/>
          <w:b/>
          <w:bCs/>
          <w:iCs/>
          <w:sz w:val="20"/>
          <w:szCs w:val="20"/>
        </w:rPr>
        <w:t xml:space="preserve"> Yambol – Without Transport</w:t>
      </w:r>
    </w:p>
    <w:p w14:paraId="227263A3" w14:textId="77777777" w:rsidR="00F2006D" w:rsidRPr="00F2006D" w:rsidRDefault="00F2006D" w:rsidP="00F2006D">
      <w:pPr>
        <w:pStyle w:val="ListParagraph"/>
        <w:jc w:val="both"/>
        <w:rPr>
          <w:rFonts w:ascii="Lucida Bright" w:eastAsia="Gulim" w:hAnsi="Lucida Bright" w:cs="Consolas"/>
          <w:b/>
          <w:bCs/>
          <w:iCs/>
          <w:sz w:val="20"/>
          <w:szCs w:val="20"/>
        </w:rPr>
      </w:pPr>
    </w:p>
    <w:p w14:paraId="124A7B2C" w14:textId="77777777" w:rsidR="0008252B" w:rsidRDefault="0008252B" w:rsidP="000679B0">
      <w:pPr>
        <w:jc w:val="both"/>
        <w:rPr>
          <w:rFonts w:ascii="Lucida Bright" w:eastAsia="Gulim" w:hAnsi="Lucida Bright" w:cs="Consolas"/>
        </w:rPr>
      </w:pPr>
    </w:p>
    <w:p w14:paraId="6B1E749E" w14:textId="323D9368" w:rsidR="00CC5A4C" w:rsidRPr="00CC5A4C" w:rsidRDefault="00CC5A4C" w:rsidP="000679B0">
      <w:pPr>
        <w:jc w:val="both"/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</w:rPr>
        <w:t>With Best Regards</w:t>
      </w:r>
    </w:p>
    <w:p w14:paraId="05046A87" w14:textId="36288D93" w:rsidR="00BA35BD" w:rsidRPr="00E95083" w:rsidRDefault="001A4C6F" w:rsidP="00E95083">
      <w:pPr>
        <w:rPr>
          <w:rFonts w:ascii="Lucida Bright" w:eastAsia="Gulim" w:hAnsi="Lucida Bright" w:cs="Consolas"/>
        </w:rPr>
      </w:pPr>
      <w:r>
        <w:rPr>
          <w:rFonts w:ascii="Lucida Bright" w:eastAsia="Gulim" w:hAnsi="Lucida Bright" w:cs="Consolas"/>
        </w:rPr>
        <w:lastRenderedPageBreak/>
        <w:t>Plamen DIMITROV</w:t>
      </w:r>
      <w:r w:rsidRPr="00A9469D">
        <w:rPr>
          <w:rFonts w:ascii="Lucida Bright" w:eastAsia="Gulim" w:hAnsi="Lucida Bright" w:cs="Consolas"/>
        </w:rPr>
        <w:t xml:space="preserve"> </w:t>
      </w:r>
      <w:r w:rsidR="00C42168">
        <w:rPr>
          <w:rFonts w:ascii="Lucida Bright" w:eastAsia="Gulim" w:hAnsi="Lucida Bright" w:cs="Consolas"/>
        </w:rPr>
        <w:t>/ ELOPAR</w:t>
      </w:r>
      <w:r>
        <w:rPr>
          <w:rFonts w:ascii="Lucida Bright" w:eastAsia="Gulim" w:hAnsi="Lucida Bright" w:cs="Consolas"/>
        </w:rPr>
        <w:t xml:space="preserve"> Ltd.</w:t>
      </w:r>
    </w:p>
    <w:sectPr w:rsidR="00BA35BD" w:rsidRPr="00E95083" w:rsidSect="003E0769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FBF2" w14:textId="77777777" w:rsidR="00F93B73" w:rsidRDefault="00F93B73" w:rsidP="00893AEF">
      <w:pPr>
        <w:spacing w:after="0" w:line="240" w:lineRule="auto"/>
      </w:pPr>
      <w:r>
        <w:separator/>
      </w:r>
    </w:p>
  </w:endnote>
  <w:endnote w:type="continuationSeparator" w:id="0">
    <w:p w14:paraId="7176EC13" w14:textId="77777777" w:rsidR="00F93B73" w:rsidRDefault="00F93B73" w:rsidP="0089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0927" w14:textId="12403FE9" w:rsidR="00595622" w:rsidRPr="00A972DA" w:rsidRDefault="00595622" w:rsidP="003E076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eastAsia="Times New Roman" w:hAnsi="Cambria"/>
        <w:lang w:val="bg-BG"/>
      </w:rPr>
    </w:pPr>
    <w:r>
      <w:rPr>
        <w:rFonts w:ascii="Cambria" w:eastAsia="Times New Roman" w:hAnsi="Cambria"/>
      </w:rPr>
      <w:t xml:space="preserve">ELOPAR OOD, </w:t>
    </w:r>
    <w:r w:rsidR="00A972DA">
      <w:rPr>
        <w:rFonts w:ascii="Cambria" w:eastAsia="Times New Roman" w:hAnsi="Cambria"/>
      </w:rPr>
      <w:t>Yambol</w:t>
    </w:r>
    <w:r>
      <w:rPr>
        <w:rFonts w:ascii="Cambria" w:eastAsia="Times New Roman" w:hAnsi="Cambria"/>
      </w:rPr>
      <w:t xml:space="preserve"> </w:t>
    </w:r>
    <w:r w:rsidR="00A972DA">
      <w:rPr>
        <w:rFonts w:ascii="Cambria" w:eastAsia="Times New Roman" w:hAnsi="Cambria"/>
      </w:rPr>
      <w:t>8600</w:t>
    </w:r>
    <w:r>
      <w:rPr>
        <w:rFonts w:ascii="Cambria" w:eastAsia="Times New Roman" w:hAnsi="Cambria"/>
      </w:rPr>
      <w:t xml:space="preserve">, </w:t>
    </w:r>
    <w:r w:rsidR="00A972DA">
      <w:rPr>
        <w:rFonts w:ascii="Cambria" w:eastAsia="Times New Roman" w:hAnsi="Cambria"/>
      </w:rPr>
      <w:t xml:space="preserve">Blvd </w:t>
    </w:r>
    <w:proofErr w:type="spellStart"/>
    <w:r w:rsidR="00A972DA">
      <w:rPr>
        <w:rFonts w:ascii="Cambria" w:eastAsia="Times New Roman" w:hAnsi="Cambria"/>
      </w:rPr>
      <w:t>Evropa</w:t>
    </w:r>
    <w:proofErr w:type="spellEnd"/>
    <w:r w:rsidR="00A972DA">
      <w:rPr>
        <w:rFonts w:ascii="Cambria" w:eastAsia="Times New Roman" w:hAnsi="Cambria"/>
      </w:rPr>
      <w:t xml:space="preserve"> </w:t>
    </w:r>
    <w:r w:rsidR="00A972DA">
      <w:rPr>
        <w:rFonts w:ascii="Cambria" w:eastAsia="Times New Roman" w:hAnsi="Cambria"/>
        <w:lang w:val="bg-BG"/>
      </w:rPr>
      <w:t>№45</w:t>
    </w:r>
  </w:p>
  <w:p w14:paraId="1E7F16B4" w14:textId="77777777" w:rsidR="00595622" w:rsidRPr="003E0769" w:rsidRDefault="00595622" w:rsidP="003E076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>Phone Fax: 00 359 431 62282</w:t>
    </w:r>
    <w:r w:rsidRPr="003E0769">
      <w:rPr>
        <w:rFonts w:ascii="Cambria" w:eastAsia="Times New Roman" w:hAnsi="Cambria"/>
      </w:rPr>
      <w:tab/>
      <w:t xml:space="preserve">Page </w:t>
    </w:r>
    <w:r w:rsidRPr="003E0769">
      <w:rPr>
        <w:rFonts w:eastAsia="Times New Roman"/>
      </w:rPr>
      <w:fldChar w:fldCharType="begin"/>
    </w:r>
    <w:r>
      <w:instrText xml:space="preserve"> PAGE   \* MERGEFORMAT </w:instrText>
    </w:r>
    <w:r w:rsidRPr="003E0769">
      <w:rPr>
        <w:rFonts w:eastAsia="Times New Roman"/>
      </w:rPr>
      <w:fldChar w:fldCharType="separate"/>
    </w:r>
    <w:r w:rsidR="00115CCE" w:rsidRPr="00115CCE">
      <w:rPr>
        <w:rFonts w:ascii="Cambria" w:eastAsia="Times New Roman" w:hAnsi="Cambria"/>
        <w:noProof/>
      </w:rPr>
      <w:t>2</w:t>
    </w:r>
    <w:r w:rsidRPr="003E0769">
      <w:rPr>
        <w:rFonts w:ascii="Cambria" w:eastAsia="Times New Roman" w:hAnsi="Cambria"/>
        <w:noProof/>
      </w:rPr>
      <w:fldChar w:fldCharType="end"/>
    </w:r>
  </w:p>
  <w:p w14:paraId="0C96C2B2" w14:textId="77777777" w:rsidR="00595622" w:rsidRDefault="00595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EA6B3" w14:textId="77777777" w:rsidR="00F93B73" w:rsidRDefault="00F93B73" w:rsidP="00893AEF">
      <w:pPr>
        <w:spacing w:after="0" w:line="240" w:lineRule="auto"/>
      </w:pPr>
      <w:r>
        <w:separator/>
      </w:r>
    </w:p>
  </w:footnote>
  <w:footnote w:type="continuationSeparator" w:id="0">
    <w:p w14:paraId="10235B99" w14:textId="77777777" w:rsidR="00F93B73" w:rsidRDefault="00F93B73" w:rsidP="00893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6C467" w14:textId="77777777" w:rsidR="00595622" w:rsidRDefault="00F93B73">
    <w:pPr>
      <w:pStyle w:val="Header"/>
    </w:pPr>
    <w:r>
      <w:rPr>
        <w:noProof/>
      </w:rPr>
      <w:pict w14:anchorId="1A3E48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269" o:spid="_x0000_s2056" type="#_x0000_t75" style="position:absolute;margin-left:0;margin-top:0;width:780pt;height:14in;z-index:-251658752;mso-position-horizontal:center;mso-position-horizontal-relative:margin;mso-position-vertical:center;mso-position-vertical-relative:margin" o:allowincell="f">
          <v:imagedata r:id="rId1" o:title="005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A594" w14:textId="77777777" w:rsidR="00595622" w:rsidRDefault="00F93B73">
    <w:pPr>
      <w:pStyle w:val="Header"/>
    </w:pPr>
    <w:r>
      <w:rPr>
        <w:noProof/>
      </w:rPr>
      <w:pict w14:anchorId="627AC9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270" o:spid="_x0000_s2057" type="#_x0000_t75" style="position:absolute;margin-left:0;margin-top:0;width:780pt;height:14in;z-index:-251657728;mso-position-horizontal:center;mso-position-horizontal-relative:margin;mso-position-vertical:center;mso-position-vertical-relative:margin" o:allowincell="f">
          <v:imagedata r:id="rId1" o:title="005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2469" w14:textId="77777777" w:rsidR="00595622" w:rsidRDefault="00F93B73">
    <w:pPr>
      <w:pStyle w:val="Header"/>
    </w:pPr>
    <w:r>
      <w:rPr>
        <w:noProof/>
      </w:rPr>
      <w:pict w14:anchorId="1B7F81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268" o:spid="_x0000_s2055" type="#_x0000_t75" style="position:absolute;margin-left:0;margin-top:0;width:780pt;height:14in;z-index:-251659776;mso-position-horizontal:center;mso-position-horizontal-relative:margin;mso-position-vertical:center;mso-position-vertical-relative:margin" o:allowincell="f">
          <v:imagedata r:id="rId1" o:title="005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C1F"/>
    <w:multiLevelType w:val="hybridMultilevel"/>
    <w:tmpl w:val="01486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54732"/>
    <w:multiLevelType w:val="hybridMultilevel"/>
    <w:tmpl w:val="F8C06A6E"/>
    <w:lvl w:ilvl="0" w:tplc="0402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2" w15:restartNumberingAfterBreak="0">
    <w:nsid w:val="577B5B4D"/>
    <w:multiLevelType w:val="hybridMultilevel"/>
    <w:tmpl w:val="A13A95E0"/>
    <w:lvl w:ilvl="0" w:tplc="0402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66A21762"/>
    <w:multiLevelType w:val="hybridMultilevel"/>
    <w:tmpl w:val="88E066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A37C7"/>
    <w:multiLevelType w:val="hybridMultilevel"/>
    <w:tmpl w:val="0E869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F2571"/>
    <w:multiLevelType w:val="hybridMultilevel"/>
    <w:tmpl w:val="20E08F12"/>
    <w:lvl w:ilvl="0" w:tplc="0402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6" w15:restartNumberingAfterBreak="0">
    <w:nsid w:val="7529015A"/>
    <w:multiLevelType w:val="hybridMultilevel"/>
    <w:tmpl w:val="280E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46"/>
    <w:rsid w:val="00015531"/>
    <w:rsid w:val="00015794"/>
    <w:rsid w:val="000165DD"/>
    <w:rsid w:val="00025F94"/>
    <w:rsid w:val="00041DFB"/>
    <w:rsid w:val="000427E3"/>
    <w:rsid w:val="00046F3A"/>
    <w:rsid w:val="00050719"/>
    <w:rsid w:val="0005117E"/>
    <w:rsid w:val="00053167"/>
    <w:rsid w:val="000614F0"/>
    <w:rsid w:val="000679B0"/>
    <w:rsid w:val="0007712D"/>
    <w:rsid w:val="00080576"/>
    <w:rsid w:val="0008252B"/>
    <w:rsid w:val="000877D5"/>
    <w:rsid w:val="0009413D"/>
    <w:rsid w:val="000A0EF6"/>
    <w:rsid w:val="000A30BC"/>
    <w:rsid w:val="000A69C5"/>
    <w:rsid w:val="000A725E"/>
    <w:rsid w:val="000C3397"/>
    <w:rsid w:val="000C481B"/>
    <w:rsid w:val="000C5E12"/>
    <w:rsid w:val="000D04A2"/>
    <w:rsid w:val="000D378A"/>
    <w:rsid w:val="000E230B"/>
    <w:rsid w:val="000E2CC5"/>
    <w:rsid w:val="000E341D"/>
    <w:rsid w:val="000F11A8"/>
    <w:rsid w:val="000F6497"/>
    <w:rsid w:val="00104C3B"/>
    <w:rsid w:val="001116FA"/>
    <w:rsid w:val="001125E8"/>
    <w:rsid w:val="00115CCE"/>
    <w:rsid w:val="00116EAF"/>
    <w:rsid w:val="0012194F"/>
    <w:rsid w:val="00122306"/>
    <w:rsid w:val="00127809"/>
    <w:rsid w:val="00137034"/>
    <w:rsid w:val="00137597"/>
    <w:rsid w:val="0014752D"/>
    <w:rsid w:val="001608C0"/>
    <w:rsid w:val="0016351E"/>
    <w:rsid w:val="00163739"/>
    <w:rsid w:val="001702FC"/>
    <w:rsid w:val="0017053A"/>
    <w:rsid w:val="001749EB"/>
    <w:rsid w:val="00176389"/>
    <w:rsid w:val="00176C70"/>
    <w:rsid w:val="001856D7"/>
    <w:rsid w:val="00187D2A"/>
    <w:rsid w:val="00191C73"/>
    <w:rsid w:val="001A17CC"/>
    <w:rsid w:val="001A1922"/>
    <w:rsid w:val="001A4C6F"/>
    <w:rsid w:val="001B1F46"/>
    <w:rsid w:val="001B3713"/>
    <w:rsid w:val="001B579B"/>
    <w:rsid w:val="001B5F98"/>
    <w:rsid w:val="001C1B22"/>
    <w:rsid w:val="001D09AA"/>
    <w:rsid w:val="001D1C52"/>
    <w:rsid w:val="001D5F41"/>
    <w:rsid w:val="001D7A24"/>
    <w:rsid w:val="001E1478"/>
    <w:rsid w:val="001F0BFB"/>
    <w:rsid w:val="001F2112"/>
    <w:rsid w:val="00200D14"/>
    <w:rsid w:val="00203FCF"/>
    <w:rsid w:val="00205BC5"/>
    <w:rsid w:val="00217B59"/>
    <w:rsid w:val="00230DF2"/>
    <w:rsid w:val="00232FCD"/>
    <w:rsid w:val="00233D8E"/>
    <w:rsid w:val="00237397"/>
    <w:rsid w:val="00242AC4"/>
    <w:rsid w:val="00243E44"/>
    <w:rsid w:val="00243F43"/>
    <w:rsid w:val="002474F9"/>
    <w:rsid w:val="002604FE"/>
    <w:rsid w:val="00260536"/>
    <w:rsid w:val="002612AE"/>
    <w:rsid w:val="00271A2F"/>
    <w:rsid w:val="002804FC"/>
    <w:rsid w:val="00284693"/>
    <w:rsid w:val="00285483"/>
    <w:rsid w:val="00287BE1"/>
    <w:rsid w:val="00290CB7"/>
    <w:rsid w:val="00295972"/>
    <w:rsid w:val="00295EC5"/>
    <w:rsid w:val="002960DC"/>
    <w:rsid w:val="002A050B"/>
    <w:rsid w:val="002A2238"/>
    <w:rsid w:val="002A4587"/>
    <w:rsid w:val="002A5892"/>
    <w:rsid w:val="002A6557"/>
    <w:rsid w:val="002C0975"/>
    <w:rsid w:val="002C7F7B"/>
    <w:rsid w:val="002D0BD9"/>
    <w:rsid w:val="002D1E04"/>
    <w:rsid w:val="002D39A9"/>
    <w:rsid w:val="002D5BB3"/>
    <w:rsid w:val="002E1BC3"/>
    <w:rsid w:val="002E2D56"/>
    <w:rsid w:val="002F347D"/>
    <w:rsid w:val="003002C9"/>
    <w:rsid w:val="00306339"/>
    <w:rsid w:val="003079D8"/>
    <w:rsid w:val="00310151"/>
    <w:rsid w:val="00320499"/>
    <w:rsid w:val="00325D0C"/>
    <w:rsid w:val="003413C7"/>
    <w:rsid w:val="003442C9"/>
    <w:rsid w:val="00344E27"/>
    <w:rsid w:val="00346470"/>
    <w:rsid w:val="0035170F"/>
    <w:rsid w:val="003713C4"/>
    <w:rsid w:val="00373605"/>
    <w:rsid w:val="003755E7"/>
    <w:rsid w:val="003779AE"/>
    <w:rsid w:val="00381F8D"/>
    <w:rsid w:val="003912DC"/>
    <w:rsid w:val="003A3AE7"/>
    <w:rsid w:val="003A499C"/>
    <w:rsid w:val="003B2965"/>
    <w:rsid w:val="003B4CDF"/>
    <w:rsid w:val="003B5AA7"/>
    <w:rsid w:val="003C021B"/>
    <w:rsid w:val="003C26DE"/>
    <w:rsid w:val="003D101C"/>
    <w:rsid w:val="003D2BB5"/>
    <w:rsid w:val="003D36A3"/>
    <w:rsid w:val="003D5289"/>
    <w:rsid w:val="003E0769"/>
    <w:rsid w:val="003F388F"/>
    <w:rsid w:val="004037B1"/>
    <w:rsid w:val="00404B58"/>
    <w:rsid w:val="004172F8"/>
    <w:rsid w:val="00430EF4"/>
    <w:rsid w:val="004317CF"/>
    <w:rsid w:val="00434861"/>
    <w:rsid w:val="004410C8"/>
    <w:rsid w:val="00441C68"/>
    <w:rsid w:val="00443984"/>
    <w:rsid w:val="00444885"/>
    <w:rsid w:val="00465921"/>
    <w:rsid w:val="00482368"/>
    <w:rsid w:val="00482D25"/>
    <w:rsid w:val="00485E49"/>
    <w:rsid w:val="004A46F7"/>
    <w:rsid w:val="004B13C5"/>
    <w:rsid w:val="004B4550"/>
    <w:rsid w:val="004C1ADA"/>
    <w:rsid w:val="004C2BAB"/>
    <w:rsid w:val="004C4AE9"/>
    <w:rsid w:val="004D6497"/>
    <w:rsid w:val="004D7BAE"/>
    <w:rsid w:val="004E0D37"/>
    <w:rsid w:val="004E1904"/>
    <w:rsid w:val="004E4FDA"/>
    <w:rsid w:val="005133AF"/>
    <w:rsid w:val="00521D81"/>
    <w:rsid w:val="005227E2"/>
    <w:rsid w:val="005251D9"/>
    <w:rsid w:val="005329B2"/>
    <w:rsid w:val="00552E5E"/>
    <w:rsid w:val="00570B46"/>
    <w:rsid w:val="00574A3E"/>
    <w:rsid w:val="00577D9C"/>
    <w:rsid w:val="0058212A"/>
    <w:rsid w:val="005847A2"/>
    <w:rsid w:val="005932F4"/>
    <w:rsid w:val="00595622"/>
    <w:rsid w:val="005A055E"/>
    <w:rsid w:val="005A24DE"/>
    <w:rsid w:val="005A3CD0"/>
    <w:rsid w:val="005B48DE"/>
    <w:rsid w:val="005B49EE"/>
    <w:rsid w:val="005C0183"/>
    <w:rsid w:val="005C3817"/>
    <w:rsid w:val="005C679D"/>
    <w:rsid w:val="005D1052"/>
    <w:rsid w:val="005D71B8"/>
    <w:rsid w:val="005F099B"/>
    <w:rsid w:val="005F4348"/>
    <w:rsid w:val="006007E4"/>
    <w:rsid w:val="0060297E"/>
    <w:rsid w:val="006030DE"/>
    <w:rsid w:val="00604AAE"/>
    <w:rsid w:val="00605F23"/>
    <w:rsid w:val="0061638C"/>
    <w:rsid w:val="006236F9"/>
    <w:rsid w:val="0062437E"/>
    <w:rsid w:val="00625230"/>
    <w:rsid w:val="00633F8B"/>
    <w:rsid w:val="006400CB"/>
    <w:rsid w:val="00644BDB"/>
    <w:rsid w:val="00651D04"/>
    <w:rsid w:val="00651F9F"/>
    <w:rsid w:val="00652087"/>
    <w:rsid w:val="00653B39"/>
    <w:rsid w:val="006557C9"/>
    <w:rsid w:val="0066200C"/>
    <w:rsid w:val="00662358"/>
    <w:rsid w:val="0067268A"/>
    <w:rsid w:val="006747A6"/>
    <w:rsid w:val="006757A1"/>
    <w:rsid w:val="00680008"/>
    <w:rsid w:val="006800B6"/>
    <w:rsid w:val="00680DF2"/>
    <w:rsid w:val="0068498E"/>
    <w:rsid w:val="00690AA1"/>
    <w:rsid w:val="00693968"/>
    <w:rsid w:val="00694B4F"/>
    <w:rsid w:val="00696143"/>
    <w:rsid w:val="006A0542"/>
    <w:rsid w:val="006A179B"/>
    <w:rsid w:val="006A7F53"/>
    <w:rsid w:val="006B45F7"/>
    <w:rsid w:val="006C1B84"/>
    <w:rsid w:val="006C25D4"/>
    <w:rsid w:val="006C2BB1"/>
    <w:rsid w:val="006C3C59"/>
    <w:rsid w:val="006C53C6"/>
    <w:rsid w:val="006C74D3"/>
    <w:rsid w:val="006C7545"/>
    <w:rsid w:val="006C78C4"/>
    <w:rsid w:val="006D0EF2"/>
    <w:rsid w:val="006D1E16"/>
    <w:rsid w:val="006D378B"/>
    <w:rsid w:val="006E6911"/>
    <w:rsid w:val="006F0DB7"/>
    <w:rsid w:val="00703EA5"/>
    <w:rsid w:val="007044A8"/>
    <w:rsid w:val="00712114"/>
    <w:rsid w:val="007126B4"/>
    <w:rsid w:val="00714E41"/>
    <w:rsid w:val="00716905"/>
    <w:rsid w:val="00716F06"/>
    <w:rsid w:val="00723088"/>
    <w:rsid w:val="0072427B"/>
    <w:rsid w:val="00731693"/>
    <w:rsid w:val="007401D3"/>
    <w:rsid w:val="0074458F"/>
    <w:rsid w:val="007462E8"/>
    <w:rsid w:val="007463D9"/>
    <w:rsid w:val="00746523"/>
    <w:rsid w:val="00753423"/>
    <w:rsid w:val="00761274"/>
    <w:rsid w:val="00783E5A"/>
    <w:rsid w:val="00784EF9"/>
    <w:rsid w:val="0078738E"/>
    <w:rsid w:val="00790F1D"/>
    <w:rsid w:val="007A08EE"/>
    <w:rsid w:val="007B2944"/>
    <w:rsid w:val="007B6A65"/>
    <w:rsid w:val="007C3DA6"/>
    <w:rsid w:val="007D072F"/>
    <w:rsid w:val="007D2DAE"/>
    <w:rsid w:val="007D302B"/>
    <w:rsid w:val="007D5EDA"/>
    <w:rsid w:val="007D721D"/>
    <w:rsid w:val="007F5F03"/>
    <w:rsid w:val="007F5FC2"/>
    <w:rsid w:val="0080117A"/>
    <w:rsid w:val="00804DF6"/>
    <w:rsid w:val="00805BD2"/>
    <w:rsid w:val="00805CE6"/>
    <w:rsid w:val="00806AC5"/>
    <w:rsid w:val="008221F2"/>
    <w:rsid w:val="00823A28"/>
    <w:rsid w:val="00823C95"/>
    <w:rsid w:val="00825281"/>
    <w:rsid w:val="0082761E"/>
    <w:rsid w:val="00836611"/>
    <w:rsid w:val="008417CA"/>
    <w:rsid w:val="008424C1"/>
    <w:rsid w:val="00843BE3"/>
    <w:rsid w:val="00844288"/>
    <w:rsid w:val="00845C2A"/>
    <w:rsid w:val="00846A3E"/>
    <w:rsid w:val="0085565C"/>
    <w:rsid w:val="0086022F"/>
    <w:rsid w:val="00875ABE"/>
    <w:rsid w:val="00875BEA"/>
    <w:rsid w:val="00890501"/>
    <w:rsid w:val="00893AEF"/>
    <w:rsid w:val="00895438"/>
    <w:rsid w:val="008959ED"/>
    <w:rsid w:val="0089741B"/>
    <w:rsid w:val="008A6DDA"/>
    <w:rsid w:val="008A7591"/>
    <w:rsid w:val="008B127E"/>
    <w:rsid w:val="008B3FAB"/>
    <w:rsid w:val="008B47CF"/>
    <w:rsid w:val="008D73E7"/>
    <w:rsid w:val="008E3653"/>
    <w:rsid w:val="008E47CD"/>
    <w:rsid w:val="008F0218"/>
    <w:rsid w:val="008F0275"/>
    <w:rsid w:val="008F0F87"/>
    <w:rsid w:val="008F4A22"/>
    <w:rsid w:val="008F62C4"/>
    <w:rsid w:val="009075FB"/>
    <w:rsid w:val="0091400C"/>
    <w:rsid w:val="00921D7A"/>
    <w:rsid w:val="0092562B"/>
    <w:rsid w:val="009316A4"/>
    <w:rsid w:val="009328D8"/>
    <w:rsid w:val="009353B2"/>
    <w:rsid w:val="0093698C"/>
    <w:rsid w:val="0094299D"/>
    <w:rsid w:val="0095278F"/>
    <w:rsid w:val="00952E09"/>
    <w:rsid w:val="00955B7C"/>
    <w:rsid w:val="0095755B"/>
    <w:rsid w:val="00962588"/>
    <w:rsid w:val="009648FF"/>
    <w:rsid w:val="00965932"/>
    <w:rsid w:val="00966605"/>
    <w:rsid w:val="00966A42"/>
    <w:rsid w:val="00974D71"/>
    <w:rsid w:val="009771EE"/>
    <w:rsid w:val="0098162E"/>
    <w:rsid w:val="00982093"/>
    <w:rsid w:val="0098320E"/>
    <w:rsid w:val="00985D62"/>
    <w:rsid w:val="00994DD6"/>
    <w:rsid w:val="00995DE0"/>
    <w:rsid w:val="009A6BB9"/>
    <w:rsid w:val="009B5DF0"/>
    <w:rsid w:val="009C6519"/>
    <w:rsid w:val="009C7861"/>
    <w:rsid w:val="009D0EAE"/>
    <w:rsid w:val="009D307F"/>
    <w:rsid w:val="009D5272"/>
    <w:rsid w:val="009D6C7C"/>
    <w:rsid w:val="009E7A69"/>
    <w:rsid w:val="009F1752"/>
    <w:rsid w:val="00A00710"/>
    <w:rsid w:val="00A039FE"/>
    <w:rsid w:val="00A0614A"/>
    <w:rsid w:val="00A06E9C"/>
    <w:rsid w:val="00A2320F"/>
    <w:rsid w:val="00A23406"/>
    <w:rsid w:val="00A26CA6"/>
    <w:rsid w:val="00A30DE9"/>
    <w:rsid w:val="00A30F42"/>
    <w:rsid w:val="00A311EF"/>
    <w:rsid w:val="00A31A81"/>
    <w:rsid w:val="00A345EE"/>
    <w:rsid w:val="00A37619"/>
    <w:rsid w:val="00A379BF"/>
    <w:rsid w:val="00A42AC0"/>
    <w:rsid w:val="00A5041C"/>
    <w:rsid w:val="00A57EC8"/>
    <w:rsid w:val="00A6071F"/>
    <w:rsid w:val="00A64E20"/>
    <w:rsid w:val="00A64F0A"/>
    <w:rsid w:val="00A657BA"/>
    <w:rsid w:val="00A744C7"/>
    <w:rsid w:val="00A74809"/>
    <w:rsid w:val="00A777EF"/>
    <w:rsid w:val="00A801BD"/>
    <w:rsid w:val="00A8126F"/>
    <w:rsid w:val="00A90F6C"/>
    <w:rsid w:val="00A9469D"/>
    <w:rsid w:val="00A972DA"/>
    <w:rsid w:val="00AA1034"/>
    <w:rsid w:val="00AA5908"/>
    <w:rsid w:val="00AA6321"/>
    <w:rsid w:val="00AB63A9"/>
    <w:rsid w:val="00AC2404"/>
    <w:rsid w:val="00AC7308"/>
    <w:rsid w:val="00AD4251"/>
    <w:rsid w:val="00AD5B2F"/>
    <w:rsid w:val="00AE05BB"/>
    <w:rsid w:val="00B02183"/>
    <w:rsid w:val="00B104D5"/>
    <w:rsid w:val="00B113F1"/>
    <w:rsid w:val="00B171E3"/>
    <w:rsid w:val="00B22E1C"/>
    <w:rsid w:val="00B2336E"/>
    <w:rsid w:val="00B23630"/>
    <w:rsid w:val="00B2479E"/>
    <w:rsid w:val="00B2609B"/>
    <w:rsid w:val="00B32951"/>
    <w:rsid w:val="00B46DDA"/>
    <w:rsid w:val="00B5117A"/>
    <w:rsid w:val="00B52833"/>
    <w:rsid w:val="00B53402"/>
    <w:rsid w:val="00B57332"/>
    <w:rsid w:val="00B6148C"/>
    <w:rsid w:val="00B668FA"/>
    <w:rsid w:val="00B74D8D"/>
    <w:rsid w:val="00B822C4"/>
    <w:rsid w:val="00B87B0F"/>
    <w:rsid w:val="00B901DA"/>
    <w:rsid w:val="00B96235"/>
    <w:rsid w:val="00BA35BD"/>
    <w:rsid w:val="00BB477E"/>
    <w:rsid w:val="00BB5F62"/>
    <w:rsid w:val="00BB7993"/>
    <w:rsid w:val="00BC0317"/>
    <w:rsid w:val="00BD1BF7"/>
    <w:rsid w:val="00BF1522"/>
    <w:rsid w:val="00BF2CE6"/>
    <w:rsid w:val="00C00638"/>
    <w:rsid w:val="00C0432C"/>
    <w:rsid w:val="00C11E47"/>
    <w:rsid w:val="00C26DB8"/>
    <w:rsid w:val="00C27F33"/>
    <w:rsid w:val="00C404F1"/>
    <w:rsid w:val="00C42168"/>
    <w:rsid w:val="00C42DDF"/>
    <w:rsid w:val="00C46C03"/>
    <w:rsid w:val="00C47D0C"/>
    <w:rsid w:val="00C50D19"/>
    <w:rsid w:val="00C51085"/>
    <w:rsid w:val="00C66626"/>
    <w:rsid w:val="00C67251"/>
    <w:rsid w:val="00C71354"/>
    <w:rsid w:val="00C73E17"/>
    <w:rsid w:val="00C8035E"/>
    <w:rsid w:val="00C907BD"/>
    <w:rsid w:val="00C95EF2"/>
    <w:rsid w:val="00C96E37"/>
    <w:rsid w:val="00CA0BE6"/>
    <w:rsid w:val="00CC0809"/>
    <w:rsid w:val="00CC3D95"/>
    <w:rsid w:val="00CC5583"/>
    <w:rsid w:val="00CC5A4C"/>
    <w:rsid w:val="00CD3AD6"/>
    <w:rsid w:val="00CD3BF8"/>
    <w:rsid w:val="00CD740D"/>
    <w:rsid w:val="00CE5D72"/>
    <w:rsid w:val="00CE79D2"/>
    <w:rsid w:val="00CF61F2"/>
    <w:rsid w:val="00CF7793"/>
    <w:rsid w:val="00D025A3"/>
    <w:rsid w:val="00D100D3"/>
    <w:rsid w:val="00D102A5"/>
    <w:rsid w:val="00D12D04"/>
    <w:rsid w:val="00D13567"/>
    <w:rsid w:val="00D2056E"/>
    <w:rsid w:val="00D21545"/>
    <w:rsid w:val="00D25749"/>
    <w:rsid w:val="00D432B6"/>
    <w:rsid w:val="00D562C0"/>
    <w:rsid w:val="00D5741E"/>
    <w:rsid w:val="00D647A8"/>
    <w:rsid w:val="00D64E12"/>
    <w:rsid w:val="00D667E8"/>
    <w:rsid w:val="00D717B0"/>
    <w:rsid w:val="00D74075"/>
    <w:rsid w:val="00D753C9"/>
    <w:rsid w:val="00D7656F"/>
    <w:rsid w:val="00D80238"/>
    <w:rsid w:val="00D81610"/>
    <w:rsid w:val="00DA1F36"/>
    <w:rsid w:val="00DA72B5"/>
    <w:rsid w:val="00DA7999"/>
    <w:rsid w:val="00DB2F5E"/>
    <w:rsid w:val="00DB6F28"/>
    <w:rsid w:val="00DC1131"/>
    <w:rsid w:val="00DD4474"/>
    <w:rsid w:val="00DE31D2"/>
    <w:rsid w:val="00DE5A59"/>
    <w:rsid w:val="00E064F8"/>
    <w:rsid w:val="00E07D1D"/>
    <w:rsid w:val="00E12459"/>
    <w:rsid w:val="00E12C95"/>
    <w:rsid w:val="00E1494B"/>
    <w:rsid w:val="00E2080E"/>
    <w:rsid w:val="00E208DD"/>
    <w:rsid w:val="00E35B8A"/>
    <w:rsid w:val="00E4114D"/>
    <w:rsid w:val="00E4116C"/>
    <w:rsid w:val="00E4550C"/>
    <w:rsid w:val="00E61E46"/>
    <w:rsid w:val="00E71B0F"/>
    <w:rsid w:val="00E76EB0"/>
    <w:rsid w:val="00E845B3"/>
    <w:rsid w:val="00E95083"/>
    <w:rsid w:val="00EA610B"/>
    <w:rsid w:val="00EB31F4"/>
    <w:rsid w:val="00EB5215"/>
    <w:rsid w:val="00EB53A8"/>
    <w:rsid w:val="00EC07C9"/>
    <w:rsid w:val="00EC0A6E"/>
    <w:rsid w:val="00ED2BDA"/>
    <w:rsid w:val="00ED3C09"/>
    <w:rsid w:val="00ED6D12"/>
    <w:rsid w:val="00ED7CEF"/>
    <w:rsid w:val="00EE01CB"/>
    <w:rsid w:val="00EE7ED5"/>
    <w:rsid w:val="00EF33B9"/>
    <w:rsid w:val="00F02728"/>
    <w:rsid w:val="00F050F0"/>
    <w:rsid w:val="00F06327"/>
    <w:rsid w:val="00F06DAE"/>
    <w:rsid w:val="00F07898"/>
    <w:rsid w:val="00F0789E"/>
    <w:rsid w:val="00F103C8"/>
    <w:rsid w:val="00F2006D"/>
    <w:rsid w:val="00F20120"/>
    <w:rsid w:val="00F2029F"/>
    <w:rsid w:val="00F2333E"/>
    <w:rsid w:val="00F245B4"/>
    <w:rsid w:val="00F250A2"/>
    <w:rsid w:val="00F31D66"/>
    <w:rsid w:val="00F379BC"/>
    <w:rsid w:val="00F40A77"/>
    <w:rsid w:val="00F54416"/>
    <w:rsid w:val="00F63FF6"/>
    <w:rsid w:val="00F66E5B"/>
    <w:rsid w:val="00F81A25"/>
    <w:rsid w:val="00F81ACA"/>
    <w:rsid w:val="00F93B73"/>
    <w:rsid w:val="00F94484"/>
    <w:rsid w:val="00FA0418"/>
    <w:rsid w:val="00FA05D3"/>
    <w:rsid w:val="00FA322F"/>
    <w:rsid w:val="00FA4019"/>
    <w:rsid w:val="00FB012C"/>
    <w:rsid w:val="00FB2BE0"/>
    <w:rsid w:val="00FB7D1D"/>
    <w:rsid w:val="00FC2510"/>
    <w:rsid w:val="00FC7855"/>
    <w:rsid w:val="00FE6C48"/>
    <w:rsid w:val="00FF1472"/>
    <w:rsid w:val="00FF36BB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0359241"/>
  <w15:docId w15:val="{7D909996-56F0-4507-95E5-9796E826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EF"/>
  </w:style>
  <w:style w:type="paragraph" w:styleId="Footer">
    <w:name w:val="footer"/>
    <w:basedOn w:val="Normal"/>
    <w:link w:val="FooterChar"/>
    <w:uiPriority w:val="99"/>
    <w:unhideWhenUsed/>
    <w:rsid w:val="0089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EF"/>
  </w:style>
  <w:style w:type="paragraph" w:styleId="BalloonText">
    <w:name w:val="Balloon Text"/>
    <w:basedOn w:val="Normal"/>
    <w:link w:val="BalloonTextChar"/>
    <w:uiPriority w:val="99"/>
    <w:semiHidden/>
    <w:unhideWhenUsed/>
    <w:rsid w:val="003E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076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52E09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bg-BG"/>
    </w:rPr>
  </w:style>
  <w:style w:type="table" w:styleId="TableGrid">
    <w:name w:val="Table Grid"/>
    <w:basedOn w:val="TableNormal"/>
    <w:uiPriority w:val="59"/>
    <w:rsid w:val="0095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E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4E2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at\Documents\Doc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C41E3-2F51-487E-A819-BE8D2C2E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Murat</dc:creator>
  <cp:lastModifiedBy>Plamen Dimitrov</cp:lastModifiedBy>
  <cp:revision>2</cp:revision>
  <cp:lastPrinted>2021-05-19T08:46:00Z</cp:lastPrinted>
  <dcterms:created xsi:type="dcterms:W3CDTF">2021-05-21T05:28:00Z</dcterms:created>
  <dcterms:modified xsi:type="dcterms:W3CDTF">2021-05-21T05:28:00Z</dcterms:modified>
</cp:coreProperties>
</file>